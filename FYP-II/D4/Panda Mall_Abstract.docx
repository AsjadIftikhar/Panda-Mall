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90705" w14:textId="77777777" w:rsidR="00FF4F44" w:rsidRDefault="00FF4F44" w:rsidP="003D1FBC">
      <w:pPr>
        <w:pStyle w:val="Title1"/>
      </w:pPr>
      <w:r>
        <w:rPr>
          <w:noProof/>
        </w:rPr>
        <w:drawing>
          <wp:anchor distT="0" distB="0" distL="114300" distR="114300" simplePos="0" relativeHeight="251668992" behindDoc="0" locked="0" layoutInCell="1" allowOverlap="1" wp14:anchorId="7BD7FDEB" wp14:editId="28350886">
            <wp:simplePos x="0" y="0"/>
            <wp:positionH relativeFrom="margin">
              <wp:align>left</wp:align>
            </wp:positionH>
            <wp:positionV relativeFrom="paragraph">
              <wp:posOffset>0</wp:posOffset>
            </wp:positionV>
            <wp:extent cx="723900" cy="58102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0" locked="0" layoutInCell="1" allowOverlap="0" wp14:anchorId="1594C2BE" wp14:editId="06FFA022">
            <wp:simplePos x="0" y="0"/>
            <wp:positionH relativeFrom="margin">
              <wp:align>right</wp:align>
            </wp:positionH>
            <wp:positionV relativeFrom="paragraph">
              <wp:posOffset>32262</wp:posOffset>
            </wp:positionV>
            <wp:extent cx="857250" cy="485775"/>
            <wp:effectExtent l="0" t="0" r="0" b="9525"/>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F2D7F" w14:textId="77777777" w:rsidR="00FF4F44" w:rsidRDefault="00FF4F44" w:rsidP="003D1FBC">
      <w:pPr>
        <w:pStyle w:val="Title1"/>
      </w:pPr>
    </w:p>
    <w:p w14:paraId="60214371" w14:textId="77777777" w:rsidR="00FF4F44" w:rsidRDefault="00FF4F44" w:rsidP="003D1FBC">
      <w:pPr>
        <w:pStyle w:val="Title1"/>
      </w:pPr>
    </w:p>
    <w:p w14:paraId="77252BE0" w14:textId="77777777" w:rsidR="003D1FBC" w:rsidRPr="007218AF" w:rsidRDefault="003D1FBC" w:rsidP="003D1FBC">
      <w:pPr>
        <w:pStyle w:val="Title1"/>
        <w:rPr>
          <w:sz w:val="28"/>
          <w:szCs w:val="28"/>
        </w:rPr>
      </w:pPr>
      <w:r w:rsidRPr="007218AF">
        <w:rPr>
          <w:sz w:val="28"/>
          <w:szCs w:val="28"/>
        </w:rPr>
        <w:t>National University of Computer and Emerging Sciences</w:t>
      </w:r>
    </w:p>
    <w:p w14:paraId="68112ACE" w14:textId="77777777" w:rsidR="00B8706E" w:rsidRPr="008B57AF" w:rsidRDefault="00B8706E" w:rsidP="00B8706E">
      <w:pPr>
        <w:spacing w:line="360" w:lineRule="auto"/>
        <w:contextualSpacing/>
        <w:jc w:val="center"/>
        <w:rPr>
          <w:sz w:val="40"/>
        </w:rPr>
      </w:pPr>
    </w:p>
    <w:p w14:paraId="75A4198B" w14:textId="77777777" w:rsidR="00B8706E" w:rsidRPr="008B57AF" w:rsidRDefault="00526AC8" w:rsidP="00B8706E">
      <w:pPr>
        <w:spacing w:line="360" w:lineRule="auto"/>
        <w:contextualSpacing/>
        <w:jc w:val="center"/>
        <w:rPr>
          <w:sz w:val="40"/>
        </w:rPr>
      </w:pPr>
      <w:r w:rsidRPr="00526AC8">
        <w:rPr>
          <w:noProof/>
          <w:sz w:val="40"/>
        </w:rPr>
        <w:drawing>
          <wp:inline distT="0" distB="0" distL="0" distR="0" wp14:anchorId="17AEF92B" wp14:editId="2E999EAB">
            <wp:extent cx="2129155" cy="2142490"/>
            <wp:effectExtent l="0" t="0" r="4445" b="0"/>
            <wp:docPr id="8" name="Picture 8" descr="C:\Users\samin.iftikh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n.iftikhar\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42490"/>
                    </a:xfrm>
                    <a:prstGeom prst="rect">
                      <a:avLst/>
                    </a:prstGeom>
                    <a:noFill/>
                    <a:ln>
                      <a:noFill/>
                    </a:ln>
                  </pic:spPr>
                </pic:pic>
              </a:graphicData>
            </a:graphic>
          </wp:inline>
        </w:drawing>
      </w:r>
    </w:p>
    <w:p w14:paraId="3374DB3D" w14:textId="77777777" w:rsidR="00B8706E" w:rsidRPr="008B57AF" w:rsidRDefault="00B8706E" w:rsidP="006B3B6B">
      <w:pPr>
        <w:pStyle w:val="Title2"/>
      </w:pPr>
    </w:p>
    <w:p w14:paraId="250B82D0" w14:textId="511E902B" w:rsidR="00B8706E" w:rsidRPr="00CA0F66" w:rsidRDefault="00B43686" w:rsidP="00CA0F66">
      <w:pPr>
        <w:pStyle w:val="Title"/>
      </w:pPr>
      <w:r>
        <w:t>Panda Mall</w:t>
      </w:r>
    </w:p>
    <w:p w14:paraId="45A61C43" w14:textId="77777777" w:rsidR="00B8706E" w:rsidRPr="008B57AF" w:rsidRDefault="00B8706E" w:rsidP="00B8706E">
      <w:pPr>
        <w:pStyle w:val="NoSpacing"/>
        <w:spacing w:line="360" w:lineRule="auto"/>
        <w:contextualSpacing/>
        <w:rPr>
          <w:rFonts w:ascii="Times New Roman" w:hAnsi="Times New Roman"/>
        </w:rPr>
      </w:pPr>
    </w:p>
    <w:p w14:paraId="109700BF" w14:textId="68761AB1" w:rsidR="00526AC8" w:rsidRDefault="00526AC8" w:rsidP="00011B9F">
      <w:pPr>
        <w:pStyle w:val="NoSpacing"/>
        <w:spacing w:line="360" w:lineRule="auto"/>
        <w:contextualSpacing/>
        <w:jc w:val="center"/>
        <w:rPr>
          <w:rFonts w:ascii="Times New Roman" w:hAnsi="Times New Roman"/>
          <w:sz w:val="28"/>
          <w:szCs w:val="28"/>
        </w:rPr>
      </w:pPr>
    </w:p>
    <w:p w14:paraId="15EAE506" w14:textId="77777777" w:rsidR="00B43686" w:rsidRDefault="00B43686" w:rsidP="00011B9F">
      <w:pPr>
        <w:pStyle w:val="NoSpacing"/>
        <w:spacing w:line="360" w:lineRule="auto"/>
        <w:contextualSpacing/>
        <w:jc w:val="center"/>
        <w:rPr>
          <w:rFonts w:ascii="Times New Roman" w:hAnsi="Times New Roman"/>
          <w:sz w:val="28"/>
          <w:szCs w:val="28"/>
        </w:rPr>
      </w:pPr>
    </w:p>
    <w:p w14:paraId="74B7B779" w14:textId="77777777" w:rsidR="00B43686" w:rsidRDefault="00B43686" w:rsidP="00B43686">
      <w:pPr>
        <w:pStyle w:val="ListNumber"/>
        <w:spacing w:line="360" w:lineRule="auto"/>
        <w:contextualSpacing/>
        <w:jc w:val="center"/>
        <w:rPr>
          <w:rFonts w:asciiTheme="majorBidi" w:hAnsiTheme="majorBidi" w:cstheme="majorBidi"/>
          <w:sz w:val="28"/>
          <w:szCs w:val="28"/>
        </w:rPr>
      </w:pPr>
      <w:r>
        <w:rPr>
          <w:rFonts w:asciiTheme="majorBidi" w:hAnsiTheme="majorBidi" w:cstheme="majorBidi"/>
          <w:sz w:val="28"/>
          <w:szCs w:val="28"/>
        </w:rPr>
        <w:t>Asjad Iftikhar</w:t>
      </w:r>
      <w:r>
        <w:rPr>
          <w:sz w:val="26"/>
        </w:rPr>
        <w:t>……….…</w:t>
      </w:r>
      <w:r>
        <w:rPr>
          <w:rFonts w:asciiTheme="majorBidi" w:hAnsiTheme="majorBidi" w:cstheme="majorBidi"/>
          <w:sz w:val="28"/>
          <w:szCs w:val="28"/>
        </w:rPr>
        <w:t>18L-0951</w:t>
      </w:r>
    </w:p>
    <w:p w14:paraId="47069FDB" w14:textId="4F9E5F7A" w:rsidR="00B43686" w:rsidRDefault="00B43686" w:rsidP="00B43686">
      <w:pPr>
        <w:pStyle w:val="ListNumber"/>
        <w:spacing w:line="360" w:lineRule="auto"/>
        <w:contextualSpacing/>
        <w:jc w:val="center"/>
        <w:rPr>
          <w:rFonts w:asciiTheme="majorBidi" w:hAnsiTheme="majorBidi" w:cstheme="majorBidi"/>
          <w:sz w:val="28"/>
          <w:szCs w:val="28"/>
        </w:rPr>
      </w:pPr>
      <w:r>
        <w:rPr>
          <w:rFonts w:asciiTheme="majorBidi" w:hAnsiTheme="majorBidi" w:cstheme="majorBidi"/>
          <w:sz w:val="28"/>
          <w:szCs w:val="28"/>
        </w:rPr>
        <w:t xml:space="preserve">Muhammad Zain </w:t>
      </w:r>
      <w:r>
        <w:rPr>
          <w:sz w:val="26"/>
        </w:rPr>
        <w:t>……….…</w:t>
      </w:r>
      <w:r>
        <w:rPr>
          <w:rFonts w:asciiTheme="majorBidi" w:hAnsiTheme="majorBidi" w:cstheme="majorBidi"/>
          <w:sz w:val="28"/>
          <w:szCs w:val="28"/>
        </w:rPr>
        <w:t>18L-1109</w:t>
      </w:r>
    </w:p>
    <w:p w14:paraId="642F7AFC" w14:textId="09C1BA11" w:rsidR="00B43686" w:rsidRDefault="00B43686" w:rsidP="00B43686">
      <w:pPr>
        <w:pStyle w:val="ListNumber"/>
        <w:spacing w:line="360" w:lineRule="auto"/>
        <w:contextualSpacing/>
        <w:jc w:val="center"/>
        <w:rPr>
          <w:rFonts w:asciiTheme="majorBidi" w:hAnsiTheme="majorBidi" w:cstheme="majorBidi"/>
          <w:sz w:val="28"/>
          <w:szCs w:val="28"/>
        </w:rPr>
      </w:pPr>
      <w:r>
        <w:rPr>
          <w:rFonts w:asciiTheme="majorBidi" w:hAnsiTheme="majorBidi" w:cstheme="majorBidi"/>
          <w:sz w:val="28"/>
          <w:szCs w:val="28"/>
        </w:rPr>
        <w:t>Tayyab Waseem</w:t>
      </w:r>
      <w:r>
        <w:rPr>
          <w:sz w:val="26"/>
        </w:rPr>
        <w:t>……….…</w:t>
      </w:r>
      <w:r>
        <w:rPr>
          <w:rFonts w:asciiTheme="majorBidi" w:hAnsiTheme="majorBidi" w:cstheme="majorBidi"/>
          <w:sz w:val="28"/>
          <w:szCs w:val="28"/>
        </w:rPr>
        <w:t>18L-1017</w:t>
      </w:r>
    </w:p>
    <w:p w14:paraId="0C8DFB01" w14:textId="77777777" w:rsidR="00B43686" w:rsidRDefault="00B43686" w:rsidP="00B43686">
      <w:pPr>
        <w:pStyle w:val="NoSpacing"/>
        <w:spacing w:line="360" w:lineRule="auto"/>
        <w:jc w:val="center"/>
        <w:rPr>
          <w:rFonts w:ascii="Times New Roman" w:hAnsi="Times New Roman"/>
          <w:b/>
          <w:sz w:val="28"/>
          <w:szCs w:val="28"/>
        </w:rPr>
      </w:pPr>
    </w:p>
    <w:p w14:paraId="3DE30697" w14:textId="77777777" w:rsidR="00B43686" w:rsidRDefault="00B43686" w:rsidP="00B43686">
      <w:pPr>
        <w:pStyle w:val="ListNumber"/>
        <w:spacing w:line="360" w:lineRule="auto"/>
        <w:contextualSpacing/>
        <w:jc w:val="center"/>
        <w:rPr>
          <w:rFonts w:asciiTheme="majorBidi" w:hAnsiTheme="majorBidi" w:cstheme="majorBidi"/>
          <w:sz w:val="28"/>
          <w:szCs w:val="28"/>
        </w:rPr>
      </w:pPr>
      <w:r>
        <w:rPr>
          <w:sz w:val="28"/>
          <w:szCs w:val="28"/>
        </w:rPr>
        <w:t>Supervisor:</w:t>
      </w:r>
      <w:r>
        <w:rPr>
          <w:b/>
          <w:sz w:val="28"/>
          <w:szCs w:val="28"/>
        </w:rPr>
        <w:t xml:space="preserve"> </w:t>
      </w:r>
      <w:r>
        <w:rPr>
          <w:rFonts w:asciiTheme="majorBidi" w:hAnsiTheme="majorBidi" w:cstheme="majorBidi"/>
          <w:sz w:val="28"/>
          <w:szCs w:val="28"/>
        </w:rPr>
        <w:t>Mr. Razi-uddin</w:t>
      </w:r>
    </w:p>
    <w:p w14:paraId="62B58D05" w14:textId="61E04B5A" w:rsidR="00B8706E" w:rsidRPr="008B57AF" w:rsidRDefault="00B8706E" w:rsidP="00B43686">
      <w:pPr>
        <w:pStyle w:val="NoSpacing"/>
        <w:spacing w:line="360" w:lineRule="auto"/>
        <w:contextualSpacing/>
        <w:jc w:val="center"/>
        <w:rPr>
          <w:rFonts w:ascii="Times New Roman" w:hAnsi="Times New Roman"/>
          <w:sz w:val="28"/>
          <w:szCs w:val="28"/>
        </w:rPr>
      </w:pPr>
    </w:p>
    <w:p w14:paraId="69EFD700" w14:textId="77777777" w:rsidR="00714A84" w:rsidRPr="008B57AF" w:rsidRDefault="00714A84" w:rsidP="00B43686">
      <w:pPr>
        <w:spacing w:line="360" w:lineRule="auto"/>
        <w:contextualSpacing/>
        <w:jc w:val="center"/>
        <w:rPr>
          <w:sz w:val="28"/>
          <w:szCs w:val="28"/>
        </w:rPr>
      </w:pPr>
    </w:p>
    <w:p w14:paraId="31180134" w14:textId="77777777" w:rsidR="00B8706E" w:rsidRDefault="005A03C9" w:rsidP="00B43686">
      <w:pPr>
        <w:contextualSpacing/>
        <w:jc w:val="center"/>
        <w:rPr>
          <w:sz w:val="28"/>
          <w:szCs w:val="28"/>
        </w:rPr>
      </w:pPr>
      <w:r>
        <w:rPr>
          <w:sz w:val="28"/>
          <w:szCs w:val="28"/>
        </w:rPr>
        <w:t>B</w:t>
      </w:r>
      <w:r w:rsidR="007218AF">
        <w:rPr>
          <w:sz w:val="28"/>
          <w:szCs w:val="28"/>
        </w:rPr>
        <w:t>.</w:t>
      </w:r>
      <w:r>
        <w:rPr>
          <w:sz w:val="28"/>
          <w:szCs w:val="28"/>
        </w:rPr>
        <w:t>S</w:t>
      </w:r>
      <w:r w:rsidR="007218AF">
        <w:rPr>
          <w:sz w:val="28"/>
          <w:szCs w:val="28"/>
        </w:rPr>
        <w:t>.</w:t>
      </w:r>
      <w:r>
        <w:rPr>
          <w:sz w:val="28"/>
          <w:szCs w:val="28"/>
        </w:rPr>
        <w:t xml:space="preserve"> Computer Science</w:t>
      </w:r>
    </w:p>
    <w:p w14:paraId="00F2F871" w14:textId="77777777" w:rsidR="005A03C9" w:rsidRDefault="005A03C9" w:rsidP="00B43686">
      <w:pPr>
        <w:contextualSpacing/>
        <w:jc w:val="center"/>
        <w:rPr>
          <w:sz w:val="28"/>
          <w:szCs w:val="28"/>
        </w:rPr>
      </w:pPr>
      <w:r>
        <w:rPr>
          <w:sz w:val="28"/>
          <w:szCs w:val="28"/>
        </w:rPr>
        <w:t>Final Year Project</w:t>
      </w:r>
    </w:p>
    <w:p w14:paraId="0431C4A5" w14:textId="46384B8E" w:rsidR="005A03C9" w:rsidRDefault="00A14648" w:rsidP="00B43686">
      <w:pPr>
        <w:contextualSpacing/>
        <w:jc w:val="center"/>
        <w:rPr>
          <w:sz w:val="28"/>
          <w:szCs w:val="28"/>
          <w:lang w:val="en-GB"/>
        </w:rPr>
      </w:pPr>
      <w:r>
        <w:rPr>
          <w:sz w:val="28"/>
          <w:szCs w:val="28"/>
        </w:rPr>
        <w:t>May</w:t>
      </w:r>
      <w:r w:rsidR="005A03C9">
        <w:rPr>
          <w:sz w:val="28"/>
          <w:szCs w:val="28"/>
        </w:rPr>
        <w:t xml:space="preserve"> </w:t>
      </w:r>
      <w:r>
        <w:rPr>
          <w:sz w:val="28"/>
          <w:szCs w:val="28"/>
        </w:rPr>
        <w:t>2022</w:t>
      </w:r>
    </w:p>
    <w:p w14:paraId="0451AD43" w14:textId="77777777" w:rsidR="009D3E64" w:rsidRDefault="009D3E64" w:rsidP="00714A84">
      <w:pPr>
        <w:contextualSpacing/>
        <w:jc w:val="center"/>
        <w:rPr>
          <w:sz w:val="28"/>
          <w:szCs w:val="28"/>
          <w:lang w:val="en-GB"/>
        </w:rPr>
      </w:pPr>
    </w:p>
    <w:p w14:paraId="4C708E9B" w14:textId="77777777" w:rsidR="00511B7D" w:rsidRDefault="00511B7D" w:rsidP="00714A84">
      <w:pPr>
        <w:contextualSpacing/>
        <w:jc w:val="center"/>
        <w:rPr>
          <w:sz w:val="28"/>
          <w:szCs w:val="28"/>
          <w:lang w:val="en-GB"/>
        </w:rPr>
      </w:pPr>
    </w:p>
    <w:p w14:paraId="151BB1C5" w14:textId="77777777" w:rsidR="00FE793F" w:rsidRDefault="00FE793F" w:rsidP="00714A84">
      <w:pPr>
        <w:contextualSpacing/>
        <w:jc w:val="center"/>
        <w:rPr>
          <w:sz w:val="28"/>
          <w:szCs w:val="28"/>
          <w:lang w:val="en-GB"/>
        </w:rPr>
      </w:pPr>
    </w:p>
    <w:p w14:paraId="627F9254" w14:textId="77777777" w:rsidR="00511B7D" w:rsidRDefault="00511B7D" w:rsidP="00714A84">
      <w:pPr>
        <w:contextualSpacing/>
        <w:jc w:val="center"/>
        <w:rPr>
          <w:sz w:val="28"/>
          <w:szCs w:val="28"/>
          <w:lang w:val="en-GB"/>
        </w:rPr>
      </w:pPr>
    </w:p>
    <w:p w14:paraId="531D9075" w14:textId="77777777" w:rsidR="00511B7D" w:rsidRDefault="00511B7D" w:rsidP="00714A84">
      <w:pPr>
        <w:contextualSpacing/>
        <w:jc w:val="center"/>
        <w:rPr>
          <w:sz w:val="28"/>
          <w:szCs w:val="28"/>
          <w:lang w:val="en-GB"/>
        </w:rPr>
      </w:pPr>
    </w:p>
    <w:p w14:paraId="303BC095" w14:textId="77777777" w:rsidR="00D142A1" w:rsidRDefault="00D142A1" w:rsidP="00572331">
      <w:pPr>
        <w:pStyle w:val="Heading1"/>
        <w:numPr>
          <w:ilvl w:val="0"/>
          <w:numId w:val="0"/>
        </w:numPr>
      </w:pPr>
      <w:bookmarkStart w:id="0" w:name="_Toc38044525"/>
      <w:bookmarkStart w:id="1" w:name="_Toc975460"/>
      <w:bookmarkStart w:id="2" w:name="_Toc5527832"/>
      <w:bookmarkStart w:id="3" w:name="_Toc19544168"/>
      <w:bookmarkStart w:id="4" w:name="_Toc19544195"/>
      <w:bookmarkStart w:id="5" w:name="_Toc224669195"/>
      <w:r>
        <w:t>Abstract</w:t>
      </w:r>
      <w:bookmarkEnd w:id="0"/>
    </w:p>
    <w:bookmarkEnd w:id="1"/>
    <w:bookmarkEnd w:id="2"/>
    <w:bookmarkEnd w:id="3"/>
    <w:bookmarkEnd w:id="4"/>
    <w:bookmarkEnd w:id="5"/>
    <w:p w14:paraId="67492331" w14:textId="13EA07CD" w:rsidR="00D54E8F" w:rsidRDefault="00DD69D8">
      <w:pPr>
        <w:rPr>
          <w:b/>
        </w:rPr>
      </w:pPr>
      <w:r w:rsidRPr="00AB3513">
        <w:rPr>
          <w:rFonts w:asciiTheme="majorBidi" w:hAnsiTheme="majorBidi" w:cstheme="majorBidi"/>
        </w:rPr>
        <w:t xml:space="preserve">Pakistan's eCommerce market grew by </w:t>
      </w:r>
      <w:r>
        <w:rPr>
          <w:rFonts w:asciiTheme="majorBidi" w:hAnsiTheme="majorBidi" w:cstheme="majorBidi"/>
        </w:rPr>
        <w:t>35-45</w:t>
      </w:r>
      <w:r w:rsidRPr="00AB3513">
        <w:rPr>
          <w:rFonts w:asciiTheme="majorBidi" w:hAnsiTheme="majorBidi" w:cstheme="majorBidi"/>
        </w:rPr>
        <w:t>% in 202</w:t>
      </w:r>
      <w:r>
        <w:rPr>
          <w:rFonts w:asciiTheme="majorBidi" w:hAnsiTheme="majorBidi" w:cstheme="majorBidi"/>
        </w:rPr>
        <w:t>1</w:t>
      </w:r>
      <w:r w:rsidRPr="00AB3513">
        <w:rPr>
          <w:rFonts w:asciiTheme="majorBidi" w:hAnsiTheme="majorBidi" w:cstheme="majorBidi"/>
        </w:rPr>
        <w:t>, contributing to a global growth rate of 29%</w:t>
      </w:r>
      <w:r>
        <w:rPr>
          <w:rFonts w:asciiTheme="majorBidi" w:hAnsiTheme="majorBidi" w:cstheme="majorBidi"/>
        </w:rPr>
        <w:t xml:space="preserve"> [6]</w:t>
      </w:r>
      <w:r w:rsidRPr="00AB3513">
        <w:rPr>
          <w:rFonts w:asciiTheme="majorBidi" w:hAnsiTheme="majorBidi" w:cstheme="majorBidi"/>
        </w:rPr>
        <w:t>.</w:t>
      </w:r>
      <w:r>
        <w:rPr>
          <w:rFonts w:asciiTheme="majorBidi" w:hAnsiTheme="majorBidi" w:cstheme="majorBidi"/>
        </w:rPr>
        <w:t xml:space="preserve"> Panda Mall is a web-based Recommendation System (RS) which recommends products from various online shopping stores in Pakistan based on customer preferences. It aims to solve the problem of choice overload [1] created as a result of hundreds of online shopping stores opening to cash in Pakistan’s eCommerce boom and to combat the lockdowns imposed in the wake of Covid-19 pandemic. The main idea is to register products available from these online shopping stores using automated scrapping and manual registration in the system and recommend to registered customers based on preferences, feedback and history. Instead of visiting multiple websites and hundreds of products, a customer can sign up and let Panda Mall do all the browsing and filtering to display a manageable number of products in a modern and elegant interface. The website developed in this project use MySQL for the data storage, Python Django for backend business layer and machine learning algorithms implementation, React.JS for the front end. The fundamental idea is to enhance online shopping experience similar to how physical shopping malls enhanced the shopping experience for retail stores.</w:t>
      </w:r>
    </w:p>
    <w:sectPr w:rsidR="00D54E8F" w:rsidSect="00051C82">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BCDD8" w14:textId="77777777" w:rsidR="004A2332" w:rsidRDefault="004A2332">
      <w:r>
        <w:separator/>
      </w:r>
    </w:p>
  </w:endnote>
  <w:endnote w:type="continuationSeparator" w:id="0">
    <w:p w14:paraId="741B94FB" w14:textId="77777777" w:rsidR="004A2332" w:rsidRDefault="004A2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A2202" w14:textId="77777777" w:rsidR="004A2332" w:rsidRDefault="004A2332">
      <w:r>
        <w:separator/>
      </w:r>
    </w:p>
  </w:footnote>
  <w:footnote w:type="continuationSeparator" w:id="0">
    <w:p w14:paraId="7E19B341" w14:textId="77777777" w:rsidR="004A2332" w:rsidRDefault="004A23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B8650F"/>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2F6E4D63"/>
    <w:multiLevelType w:val="hybridMultilevel"/>
    <w:tmpl w:val="0DCE0D32"/>
    <w:lvl w:ilvl="0" w:tplc="20000F2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6CE4646"/>
    <w:multiLevelType w:val="hybridMultilevel"/>
    <w:tmpl w:val="B3961BC0"/>
    <w:lvl w:ilvl="0" w:tplc="14E846A6">
      <w:start w:val="1"/>
      <w:numFmt w:val="decimal"/>
      <w:suff w:val="space"/>
      <w:lvlText w:val="Chapter %1:"/>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B340B62"/>
    <w:multiLevelType w:val="multilevel"/>
    <w:tmpl w:val="9F96BB2C"/>
    <w:lvl w:ilvl="0">
      <w:start w:val="1"/>
      <w:numFmt w:val="decimal"/>
      <w:pStyle w:val="Heading1"/>
      <w:suff w:val="space"/>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9" w15:restartNumberingAfterBreak="0">
    <w:nsid w:val="3E5220A6"/>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484664A7"/>
    <w:multiLevelType w:val="hybridMultilevel"/>
    <w:tmpl w:val="6CA0A9CE"/>
    <w:lvl w:ilvl="0" w:tplc="20000F2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5001148">
    <w:abstractNumId w:val="24"/>
  </w:num>
  <w:num w:numId="2" w16cid:durableId="1952589186">
    <w:abstractNumId w:val="22"/>
  </w:num>
  <w:num w:numId="3" w16cid:durableId="1571310991">
    <w:abstractNumId w:val="15"/>
  </w:num>
  <w:num w:numId="4" w16cid:durableId="973369524">
    <w:abstractNumId w:val="18"/>
  </w:num>
  <w:num w:numId="5" w16cid:durableId="249316216">
    <w:abstractNumId w:val="13"/>
  </w:num>
  <w:num w:numId="6" w16cid:durableId="1722361985">
    <w:abstractNumId w:val="9"/>
  </w:num>
  <w:num w:numId="7" w16cid:durableId="740370851">
    <w:abstractNumId w:val="7"/>
  </w:num>
  <w:num w:numId="8" w16cid:durableId="1217356283">
    <w:abstractNumId w:val="6"/>
  </w:num>
  <w:num w:numId="9" w16cid:durableId="1018042603">
    <w:abstractNumId w:val="5"/>
  </w:num>
  <w:num w:numId="10" w16cid:durableId="1806849672">
    <w:abstractNumId w:val="4"/>
  </w:num>
  <w:num w:numId="11" w16cid:durableId="1391656992">
    <w:abstractNumId w:val="8"/>
  </w:num>
  <w:num w:numId="12" w16cid:durableId="1783381589">
    <w:abstractNumId w:val="3"/>
  </w:num>
  <w:num w:numId="13" w16cid:durableId="1751073860">
    <w:abstractNumId w:val="2"/>
  </w:num>
  <w:num w:numId="14" w16cid:durableId="1955286422">
    <w:abstractNumId w:val="1"/>
  </w:num>
  <w:num w:numId="15" w16cid:durableId="23941935">
    <w:abstractNumId w:val="0"/>
  </w:num>
  <w:num w:numId="16" w16cid:durableId="1582912696">
    <w:abstractNumId w:val="17"/>
  </w:num>
  <w:num w:numId="17" w16cid:durableId="1564288344">
    <w:abstractNumId w:val="10"/>
  </w:num>
  <w:num w:numId="18" w16cid:durableId="464081803">
    <w:abstractNumId w:val="11"/>
  </w:num>
  <w:num w:numId="19" w16cid:durableId="150679122">
    <w:abstractNumId w:val="25"/>
  </w:num>
  <w:num w:numId="20" w16cid:durableId="476725716">
    <w:abstractNumId w:val="23"/>
  </w:num>
  <w:num w:numId="21" w16cid:durableId="681467820">
    <w:abstractNumId w:val="21"/>
  </w:num>
  <w:num w:numId="22" w16cid:durableId="496963610">
    <w:abstractNumId w:val="18"/>
  </w:num>
  <w:num w:numId="23" w16cid:durableId="2118333544">
    <w:abstractNumId w:val="18"/>
  </w:num>
  <w:num w:numId="24" w16cid:durableId="1897665761">
    <w:abstractNumId w:val="8"/>
  </w:num>
  <w:num w:numId="25" w16cid:durableId="1723140190">
    <w:abstractNumId w:val="12"/>
  </w:num>
  <w:num w:numId="26" w16cid:durableId="1790973207">
    <w:abstractNumId w:val="19"/>
  </w:num>
  <w:num w:numId="27" w16cid:durableId="350452609">
    <w:abstractNumId w:val="18"/>
  </w:num>
  <w:num w:numId="28" w16cid:durableId="1807963487">
    <w:abstractNumId w:val="18"/>
  </w:num>
  <w:num w:numId="29" w16cid:durableId="671107045">
    <w:abstractNumId w:val="14"/>
  </w:num>
  <w:num w:numId="30" w16cid:durableId="1733000567">
    <w:abstractNumId w:val="20"/>
  </w:num>
  <w:num w:numId="31" w16cid:durableId="475682260">
    <w:abstractNumId w:val="16"/>
  </w:num>
  <w:num w:numId="32" w16cid:durableId="25606355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4D"/>
    <w:rsid w:val="00001AF9"/>
    <w:rsid w:val="000047D5"/>
    <w:rsid w:val="00011B9F"/>
    <w:rsid w:val="00017FB1"/>
    <w:rsid w:val="00031CF3"/>
    <w:rsid w:val="00032D46"/>
    <w:rsid w:val="000356D1"/>
    <w:rsid w:val="000361F5"/>
    <w:rsid w:val="00041ECD"/>
    <w:rsid w:val="000426C0"/>
    <w:rsid w:val="00050142"/>
    <w:rsid w:val="0005056E"/>
    <w:rsid w:val="00051C82"/>
    <w:rsid w:val="00054374"/>
    <w:rsid w:val="000626D6"/>
    <w:rsid w:val="00065284"/>
    <w:rsid w:val="00070126"/>
    <w:rsid w:val="00075ACA"/>
    <w:rsid w:val="00080B6F"/>
    <w:rsid w:val="000872CB"/>
    <w:rsid w:val="000941DA"/>
    <w:rsid w:val="000A7C64"/>
    <w:rsid w:val="000A7E0B"/>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C5F"/>
    <w:rsid w:val="0010545E"/>
    <w:rsid w:val="0010752B"/>
    <w:rsid w:val="0010780B"/>
    <w:rsid w:val="00111E3C"/>
    <w:rsid w:val="0011269D"/>
    <w:rsid w:val="00114A04"/>
    <w:rsid w:val="00116B39"/>
    <w:rsid w:val="001202BF"/>
    <w:rsid w:val="001224B7"/>
    <w:rsid w:val="00131A45"/>
    <w:rsid w:val="0014256D"/>
    <w:rsid w:val="00153EBF"/>
    <w:rsid w:val="0017168C"/>
    <w:rsid w:val="00176FB0"/>
    <w:rsid w:val="00191B25"/>
    <w:rsid w:val="0019310B"/>
    <w:rsid w:val="00195730"/>
    <w:rsid w:val="00196B97"/>
    <w:rsid w:val="001A7D2D"/>
    <w:rsid w:val="001B4561"/>
    <w:rsid w:val="001C009C"/>
    <w:rsid w:val="001C214C"/>
    <w:rsid w:val="001C4C75"/>
    <w:rsid w:val="001D7AAE"/>
    <w:rsid w:val="001F095F"/>
    <w:rsid w:val="001F3E25"/>
    <w:rsid w:val="001F4A51"/>
    <w:rsid w:val="0020123F"/>
    <w:rsid w:val="002019F7"/>
    <w:rsid w:val="00204622"/>
    <w:rsid w:val="00206263"/>
    <w:rsid w:val="0023679A"/>
    <w:rsid w:val="0024195A"/>
    <w:rsid w:val="00242A9C"/>
    <w:rsid w:val="00245971"/>
    <w:rsid w:val="00262028"/>
    <w:rsid w:val="00265780"/>
    <w:rsid w:val="002754C8"/>
    <w:rsid w:val="0027744C"/>
    <w:rsid w:val="00291486"/>
    <w:rsid w:val="002A4BA7"/>
    <w:rsid w:val="002A7A1A"/>
    <w:rsid w:val="002B27F3"/>
    <w:rsid w:val="002B651A"/>
    <w:rsid w:val="002C5EDD"/>
    <w:rsid w:val="002C6C7E"/>
    <w:rsid w:val="002D6545"/>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24D7"/>
    <w:rsid w:val="003A48D8"/>
    <w:rsid w:val="003B1E8A"/>
    <w:rsid w:val="003B58EB"/>
    <w:rsid w:val="003B6E2D"/>
    <w:rsid w:val="003B7948"/>
    <w:rsid w:val="003C5FB8"/>
    <w:rsid w:val="003D1FBC"/>
    <w:rsid w:val="003D48EB"/>
    <w:rsid w:val="003D4BF0"/>
    <w:rsid w:val="003D692E"/>
    <w:rsid w:val="003E41DD"/>
    <w:rsid w:val="003E5DD7"/>
    <w:rsid w:val="003F7083"/>
    <w:rsid w:val="004064FD"/>
    <w:rsid w:val="0041499F"/>
    <w:rsid w:val="00426937"/>
    <w:rsid w:val="00432A04"/>
    <w:rsid w:val="0043432F"/>
    <w:rsid w:val="0044447F"/>
    <w:rsid w:val="00446331"/>
    <w:rsid w:val="0045373F"/>
    <w:rsid w:val="00462664"/>
    <w:rsid w:val="00465E36"/>
    <w:rsid w:val="00482E9A"/>
    <w:rsid w:val="004835B2"/>
    <w:rsid w:val="00490E64"/>
    <w:rsid w:val="004A2332"/>
    <w:rsid w:val="004B48AD"/>
    <w:rsid w:val="004B73B0"/>
    <w:rsid w:val="004C3191"/>
    <w:rsid w:val="004D2F7B"/>
    <w:rsid w:val="004D4433"/>
    <w:rsid w:val="004E166E"/>
    <w:rsid w:val="004E5FC8"/>
    <w:rsid w:val="004F67C7"/>
    <w:rsid w:val="005007AB"/>
    <w:rsid w:val="005034E2"/>
    <w:rsid w:val="005064B1"/>
    <w:rsid w:val="0051048A"/>
    <w:rsid w:val="00511B7D"/>
    <w:rsid w:val="005153C1"/>
    <w:rsid w:val="0052222B"/>
    <w:rsid w:val="00526AC8"/>
    <w:rsid w:val="00527EA8"/>
    <w:rsid w:val="00531271"/>
    <w:rsid w:val="0053171F"/>
    <w:rsid w:val="005332CC"/>
    <w:rsid w:val="00536F82"/>
    <w:rsid w:val="00543F7C"/>
    <w:rsid w:val="00545F72"/>
    <w:rsid w:val="00552738"/>
    <w:rsid w:val="005544B9"/>
    <w:rsid w:val="00560284"/>
    <w:rsid w:val="00561DF6"/>
    <w:rsid w:val="00572331"/>
    <w:rsid w:val="00577C93"/>
    <w:rsid w:val="0058657B"/>
    <w:rsid w:val="00587DDA"/>
    <w:rsid w:val="00590E6F"/>
    <w:rsid w:val="005914F3"/>
    <w:rsid w:val="00596A99"/>
    <w:rsid w:val="005A03C9"/>
    <w:rsid w:val="005A161E"/>
    <w:rsid w:val="005A4180"/>
    <w:rsid w:val="005B14C2"/>
    <w:rsid w:val="005B178E"/>
    <w:rsid w:val="005B6BA6"/>
    <w:rsid w:val="005D2627"/>
    <w:rsid w:val="005D6288"/>
    <w:rsid w:val="005F5D5C"/>
    <w:rsid w:val="00616C6D"/>
    <w:rsid w:val="00626F9E"/>
    <w:rsid w:val="00627A2C"/>
    <w:rsid w:val="00644C0D"/>
    <w:rsid w:val="00657558"/>
    <w:rsid w:val="00661554"/>
    <w:rsid w:val="006704B8"/>
    <w:rsid w:val="00681BC3"/>
    <w:rsid w:val="00693665"/>
    <w:rsid w:val="00696C6E"/>
    <w:rsid w:val="006B07A6"/>
    <w:rsid w:val="006B3B6B"/>
    <w:rsid w:val="006B6459"/>
    <w:rsid w:val="006C00C6"/>
    <w:rsid w:val="006E1EF1"/>
    <w:rsid w:val="006E3E8D"/>
    <w:rsid w:val="006E5F6E"/>
    <w:rsid w:val="006E62D5"/>
    <w:rsid w:val="006F1841"/>
    <w:rsid w:val="007112E9"/>
    <w:rsid w:val="00714A84"/>
    <w:rsid w:val="00717E3A"/>
    <w:rsid w:val="007218AF"/>
    <w:rsid w:val="00723D89"/>
    <w:rsid w:val="00732026"/>
    <w:rsid w:val="00763551"/>
    <w:rsid w:val="0077171C"/>
    <w:rsid w:val="00772C5D"/>
    <w:rsid w:val="007732D1"/>
    <w:rsid w:val="0077363B"/>
    <w:rsid w:val="00780C62"/>
    <w:rsid w:val="007865DB"/>
    <w:rsid w:val="007865E8"/>
    <w:rsid w:val="007877B4"/>
    <w:rsid w:val="007A0869"/>
    <w:rsid w:val="007A0BDA"/>
    <w:rsid w:val="007A674B"/>
    <w:rsid w:val="007A762C"/>
    <w:rsid w:val="007C24E1"/>
    <w:rsid w:val="007C4B72"/>
    <w:rsid w:val="007D0570"/>
    <w:rsid w:val="007D34CA"/>
    <w:rsid w:val="007E20B5"/>
    <w:rsid w:val="007E3A6B"/>
    <w:rsid w:val="007E6522"/>
    <w:rsid w:val="007E71BF"/>
    <w:rsid w:val="007F4A00"/>
    <w:rsid w:val="00800058"/>
    <w:rsid w:val="008007F5"/>
    <w:rsid w:val="00804A0B"/>
    <w:rsid w:val="0080553D"/>
    <w:rsid w:val="00821C63"/>
    <w:rsid w:val="00827CF8"/>
    <w:rsid w:val="0083660C"/>
    <w:rsid w:val="008529AA"/>
    <w:rsid w:val="008552FC"/>
    <w:rsid w:val="00856562"/>
    <w:rsid w:val="00862200"/>
    <w:rsid w:val="008672BD"/>
    <w:rsid w:val="008719AF"/>
    <w:rsid w:val="00872E68"/>
    <w:rsid w:val="00875A93"/>
    <w:rsid w:val="00875EAB"/>
    <w:rsid w:val="00884C85"/>
    <w:rsid w:val="00885886"/>
    <w:rsid w:val="008A1D0F"/>
    <w:rsid w:val="008A7926"/>
    <w:rsid w:val="008B57AF"/>
    <w:rsid w:val="008C0688"/>
    <w:rsid w:val="008C6CC8"/>
    <w:rsid w:val="008D413B"/>
    <w:rsid w:val="008E57BE"/>
    <w:rsid w:val="00905FCF"/>
    <w:rsid w:val="00920EBF"/>
    <w:rsid w:val="009235AA"/>
    <w:rsid w:val="00936F50"/>
    <w:rsid w:val="0094042C"/>
    <w:rsid w:val="009414ED"/>
    <w:rsid w:val="00943395"/>
    <w:rsid w:val="00964F51"/>
    <w:rsid w:val="00967C9D"/>
    <w:rsid w:val="00975ED3"/>
    <w:rsid w:val="009802B8"/>
    <w:rsid w:val="00982BDF"/>
    <w:rsid w:val="00984320"/>
    <w:rsid w:val="00985E0D"/>
    <w:rsid w:val="00991738"/>
    <w:rsid w:val="009B593B"/>
    <w:rsid w:val="009D3E64"/>
    <w:rsid w:val="009D5048"/>
    <w:rsid w:val="009D6B84"/>
    <w:rsid w:val="009E6E06"/>
    <w:rsid w:val="009F0161"/>
    <w:rsid w:val="00A01044"/>
    <w:rsid w:val="00A04249"/>
    <w:rsid w:val="00A11546"/>
    <w:rsid w:val="00A11B83"/>
    <w:rsid w:val="00A12229"/>
    <w:rsid w:val="00A14648"/>
    <w:rsid w:val="00A26E97"/>
    <w:rsid w:val="00A31617"/>
    <w:rsid w:val="00A4084A"/>
    <w:rsid w:val="00A40D67"/>
    <w:rsid w:val="00A53A83"/>
    <w:rsid w:val="00A65724"/>
    <w:rsid w:val="00A91FA1"/>
    <w:rsid w:val="00A93A3C"/>
    <w:rsid w:val="00A97387"/>
    <w:rsid w:val="00AA1824"/>
    <w:rsid w:val="00AA728B"/>
    <w:rsid w:val="00AC2211"/>
    <w:rsid w:val="00AC2975"/>
    <w:rsid w:val="00AD2448"/>
    <w:rsid w:val="00AD396F"/>
    <w:rsid w:val="00AD6AD6"/>
    <w:rsid w:val="00AE0BAE"/>
    <w:rsid w:val="00AF0038"/>
    <w:rsid w:val="00AF7737"/>
    <w:rsid w:val="00B02AF8"/>
    <w:rsid w:val="00B108F6"/>
    <w:rsid w:val="00B1213E"/>
    <w:rsid w:val="00B12F09"/>
    <w:rsid w:val="00B14C6D"/>
    <w:rsid w:val="00B17408"/>
    <w:rsid w:val="00B17CBA"/>
    <w:rsid w:val="00B17FFE"/>
    <w:rsid w:val="00B31E54"/>
    <w:rsid w:val="00B34215"/>
    <w:rsid w:val="00B37D8A"/>
    <w:rsid w:val="00B43686"/>
    <w:rsid w:val="00B51339"/>
    <w:rsid w:val="00B610CE"/>
    <w:rsid w:val="00B636BB"/>
    <w:rsid w:val="00B63CBA"/>
    <w:rsid w:val="00B65444"/>
    <w:rsid w:val="00B659E0"/>
    <w:rsid w:val="00B75D56"/>
    <w:rsid w:val="00B8210F"/>
    <w:rsid w:val="00B8706E"/>
    <w:rsid w:val="00BB03C1"/>
    <w:rsid w:val="00BB3642"/>
    <w:rsid w:val="00BC1895"/>
    <w:rsid w:val="00BC1EE0"/>
    <w:rsid w:val="00BE3E1D"/>
    <w:rsid w:val="00BE733D"/>
    <w:rsid w:val="00BF383F"/>
    <w:rsid w:val="00C124CB"/>
    <w:rsid w:val="00C132E0"/>
    <w:rsid w:val="00C149D3"/>
    <w:rsid w:val="00C15DAF"/>
    <w:rsid w:val="00C168A7"/>
    <w:rsid w:val="00C25ECC"/>
    <w:rsid w:val="00C26B91"/>
    <w:rsid w:val="00C37F1A"/>
    <w:rsid w:val="00C46F0D"/>
    <w:rsid w:val="00C60724"/>
    <w:rsid w:val="00C630B0"/>
    <w:rsid w:val="00C77A08"/>
    <w:rsid w:val="00C8338A"/>
    <w:rsid w:val="00CA0F66"/>
    <w:rsid w:val="00CB22CB"/>
    <w:rsid w:val="00CB3F8E"/>
    <w:rsid w:val="00CC4462"/>
    <w:rsid w:val="00CC70A0"/>
    <w:rsid w:val="00CD2147"/>
    <w:rsid w:val="00CD6E94"/>
    <w:rsid w:val="00CE2203"/>
    <w:rsid w:val="00CF01E7"/>
    <w:rsid w:val="00D0410C"/>
    <w:rsid w:val="00D1422F"/>
    <w:rsid w:val="00D142A1"/>
    <w:rsid w:val="00D15452"/>
    <w:rsid w:val="00D206D7"/>
    <w:rsid w:val="00D26A3E"/>
    <w:rsid w:val="00D3171C"/>
    <w:rsid w:val="00D50EC6"/>
    <w:rsid w:val="00D54E8F"/>
    <w:rsid w:val="00D57002"/>
    <w:rsid w:val="00D572D3"/>
    <w:rsid w:val="00D573F7"/>
    <w:rsid w:val="00D67F47"/>
    <w:rsid w:val="00D743D5"/>
    <w:rsid w:val="00D77367"/>
    <w:rsid w:val="00D81770"/>
    <w:rsid w:val="00D9714A"/>
    <w:rsid w:val="00DA1D5F"/>
    <w:rsid w:val="00DA613E"/>
    <w:rsid w:val="00DD07AD"/>
    <w:rsid w:val="00DD279C"/>
    <w:rsid w:val="00DD69D8"/>
    <w:rsid w:val="00DF2095"/>
    <w:rsid w:val="00DF2A74"/>
    <w:rsid w:val="00DF771F"/>
    <w:rsid w:val="00E101FB"/>
    <w:rsid w:val="00E226A0"/>
    <w:rsid w:val="00E33C79"/>
    <w:rsid w:val="00E347B5"/>
    <w:rsid w:val="00E35722"/>
    <w:rsid w:val="00E4192D"/>
    <w:rsid w:val="00E43A92"/>
    <w:rsid w:val="00E46022"/>
    <w:rsid w:val="00E47007"/>
    <w:rsid w:val="00E509DF"/>
    <w:rsid w:val="00E55A0F"/>
    <w:rsid w:val="00E56FBF"/>
    <w:rsid w:val="00E57B4D"/>
    <w:rsid w:val="00E57DD1"/>
    <w:rsid w:val="00E606BF"/>
    <w:rsid w:val="00E645D2"/>
    <w:rsid w:val="00E65248"/>
    <w:rsid w:val="00E85C72"/>
    <w:rsid w:val="00E977BD"/>
    <w:rsid w:val="00EA4B76"/>
    <w:rsid w:val="00EA5556"/>
    <w:rsid w:val="00EB08E7"/>
    <w:rsid w:val="00EB2C4D"/>
    <w:rsid w:val="00EB7747"/>
    <w:rsid w:val="00EE1EB7"/>
    <w:rsid w:val="00F0307B"/>
    <w:rsid w:val="00F0564E"/>
    <w:rsid w:val="00F12446"/>
    <w:rsid w:val="00F17883"/>
    <w:rsid w:val="00F2547D"/>
    <w:rsid w:val="00F34400"/>
    <w:rsid w:val="00F401BF"/>
    <w:rsid w:val="00F44B1A"/>
    <w:rsid w:val="00F534A2"/>
    <w:rsid w:val="00F74636"/>
    <w:rsid w:val="00F76F53"/>
    <w:rsid w:val="00F777F3"/>
    <w:rsid w:val="00F83FE0"/>
    <w:rsid w:val="00F84A13"/>
    <w:rsid w:val="00F8631D"/>
    <w:rsid w:val="00F91428"/>
    <w:rsid w:val="00F94EED"/>
    <w:rsid w:val="00FB0148"/>
    <w:rsid w:val="00FB172D"/>
    <w:rsid w:val="00FB7D05"/>
    <w:rsid w:val="00FC20BE"/>
    <w:rsid w:val="00FC6F6C"/>
    <w:rsid w:val="00FD63D7"/>
    <w:rsid w:val="00FE6518"/>
    <w:rsid w:val="00FE793F"/>
    <w:rsid w:val="00FF1271"/>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C7CB0"/>
  <w15:docId w15:val="{06A3E145-9E84-48DF-B81E-9B872447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67C7"/>
    <w:rPr>
      <w:sz w:val="24"/>
      <w:szCs w:val="24"/>
    </w:rPr>
  </w:style>
  <w:style w:type="paragraph" w:styleId="Heading1">
    <w:name w:val="heading 1"/>
    <w:basedOn w:val="Normal"/>
    <w:next w:val="Normal"/>
    <w:autoRedefine/>
    <w:qFormat/>
    <w:rsid w:val="00F76F53"/>
    <w:pPr>
      <w:keepNext/>
      <w:numPr>
        <w:numId w:val="4"/>
      </w:numPr>
      <w:spacing w:before="240" w:after="60"/>
      <w:outlineLvl w:val="0"/>
    </w:pPr>
    <w:rPr>
      <w:b/>
      <w:bCs/>
      <w:kern w:val="32"/>
      <w:sz w:val="32"/>
      <w:szCs w:val="32"/>
    </w:rPr>
  </w:style>
  <w:style w:type="paragraph" w:styleId="Heading2">
    <w:name w:val="heading 2"/>
    <w:basedOn w:val="Normal"/>
    <w:next w:val="Normal"/>
    <w:link w:val="Heading2Char"/>
    <w:autoRedefine/>
    <w:qFormat/>
    <w:rsid w:val="006B6459"/>
    <w:pPr>
      <w:keepNext/>
      <w:numPr>
        <w:ilvl w:val="1"/>
        <w:numId w:val="4"/>
      </w:numPr>
      <w:spacing w:before="240" w:after="60"/>
      <w:outlineLvl w:val="1"/>
    </w:pPr>
    <w:rPr>
      <w:rFonts w:asciiTheme="majorBidi" w:hAnsiTheme="majorBidi" w:cs="Arial"/>
      <w:b/>
      <w:bCs/>
      <w:iCs/>
      <w:sz w:val="28"/>
      <w:szCs w:val="28"/>
    </w:rPr>
  </w:style>
  <w:style w:type="paragraph" w:styleId="Heading3">
    <w:name w:val="heading 3"/>
    <w:basedOn w:val="Normal"/>
    <w:next w:val="Normal"/>
    <w:autoRedefine/>
    <w:qFormat/>
    <w:rsid w:val="004F67C7"/>
    <w:pPr>
      <w:keepNext/>
      <w:numPr>
        <w:ilvl w:val="2"/>
        <w:numId w:val="4"/>
      </w:numPr>
      <w:spacing w:before="240" w:after="60"/>
      <w:outlineLvl w:val="2"/>
    </w:pPr>
    <w:rPr>
      <w:rFonts w:asciiTheme="majorBidi" w:hAnsiTheme="majorBidi" w:cs="Arial"/>
      <w:b/>
      <w:bCs/>
      <w:sz w:val="26"/>
      <w:szCs w:val="26"/>
    </w:rPr>
  </w:style>
  <w:style w:type="paragraph" w:styleId="Heading4">
    <w:name w:val="heading 4"/>
    <w:basedOn w:val="Normal"/>
    <w:next w:val="Normal"/>
    <w:autoRedefine/>
    <w:qFormat/>
    <w:rsid w:val="00D206D7"/>
    <w:pPr>
      <w:keepNext/>
      <w:numPr>
        <w:ilvl w:val="3"/>
        <w:numId w:val="4"/>
      </w:numPr>
      <w:spacing w:before="240" w:after="60"/>
      <w:outlineLvl w:val="3"/>
    </w:pPr>
    <w:rPr>
      <w:b/>
      <w:bCs/>
      <w:sz w:val="28"/>
      <w:szCs w:val="28"/>
    </w:rPr>
  </w:style>
  <w:style w:type="paragraph" w:styleId="Heading5">
    <w:name w:val="heading 5"/>
    <w:basedOn w:val="Normal"/>
    <w:next w:val="Normal"/>
    <w:autoRedefine/>
    <w:qFormat/>
    <w:rsid w:val="00D206D7"/>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4F67C7"/>
    <w:pPr>
      <w:numPr>
        <w:ilvl w:val="5"/>
        <w:numId w:val="4"/>
      </w:numPr>
      <w:spacing w:before="240" w:after="60"/>
      <w:outlineLvl w:val="5"/>
    </w:pPr>
    <w:rPr>
      <w:b/>
      <w:bCs/>
      <w:szCs w:val="22"/>
    </w:rPr>
  </w:style>
  <w:style w:type="paragraph" w:styleId="Heading7">
    <w:name w:val="heading 7"/>
    <w:basedOn w:val="Normal"/>
    <w:next w:val="Normal"/>
    <w:autoRedefine/>
    <w:qFormat/>
    <w:rsid w:val="004F67C7"/>
    <w:pPr>
      <w:numPr>
        <w:ilvl w:val="6"/>
        <w:numId w:val="4"/>
      </w:numPr>
      <w:spacing w:before="240" w:after="60"/>
      <w:outlineLvl w:val="6"/>
    </w:pPr>
    <w:rPr>
      <w:b/>
    </w:rPr>
  </w:style>
  <w:style w:type="paragraph" w:styleId="Heading8">
    <w:name w:val="heading 8"/>
    <w:basedOn w:val="Normal"/>
    <w:next w:val="Normal"/>
    <w:autoRedefine/>
    <w:qFormat/>
    <w:rsid w:val="00D206D7"/>
    <w:pPr>
      <w:numPr>
        <w:ilvl w:val="7"/>
        <w:numId w:val="4"/>
      </w:numPr>
      <w:spacing w:before="240" w:after="60"/>
      <w:outlineLvl w:val="7"/>
    </w:pPr>
    <w:rPr>
      <w:i/>
      <w:iCs/>
    </w:rPr>
  </w:style>
  <w:style w:type="paragraph" w:styleId="Heading9">
    <w:name w:val="heading 9"/>
    <w:basedOn w:val="Normal"/>
    <w:next w:val="Normal"/>
    <w:autoRedefine/>
    <w:qFormat/>
    <w:rsid w:val="00D206D7"/>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6459"/>
    <w:rPr>
      <w:rFonts w:asciiTheme="majorBidi" w:hAnsiTheme="majorBidi" w:cs="Arial"/>
      <w:b/>
      <w:bCs/>
      <w:iCs/>
      <w:sz w:val="28"/>
      <w:szCs w:val="28"/>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2A4BA7"/>
    <w:pPr>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2A4BA7"/>
    <w:pPr>
      <w:ind w:left="480"/>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next w:val="Normal"/>
    <w:qFormat/>
    <w:rsid w:val="00F0307B"/>
    <w:pPr>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E733D"/>
    <w:pPr>
      <w:spacing w:line="360" w:lineRule="auto"/>
    </w:pPr>
    <w:rPr>
      <w:sz w:val="18"/>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
    <w:name w:val="Numbered"/>
    <w:basedOn w:val="Normal"/>
    <w:autoRedefine/>
    <w:qFormat/>
    <w:rsid w:val="008007F5"/>
    <w:pPr>
      <w:numPr>
        <w:numId w:val="18"/>
      </w:numPr>
      <w:spacing w:before="120" w:after="240"/>
      <w:jc w:val="both"/>
    </w:pPr>
    <w:rPr>
      <w:sz w:val="22"/>
      <w:lang w:val="en-GB"/>
    </w:rPr>
  </w:style>
  <w:style w:type="paragraph" w:customStyle="1" w:styleId="Bullet">
    <w:name w:val="Bullet"/>
    <w:basedOn w:val="Normal"/>
    <w:rsid w:val="00D743D5"/>
    <w:pPr>
      <w:numPr>
        <w:numId w:val="19"/>
      </w:numPr>
      <w:spacing w:before="120" w:after="240"/>
      <w:jc w:val="both"/>
    </w:pPr>
    <w:rPr>
      <w:lang w:val="en-GB"/>
    </w:rPr>
  </w:style>
  <w:style w:type="paragraph" w:customStyle="1" w:styleId="Reference">
    <w:name w:val="Reference"/>
    <w:basedOn w:val="ListNumber"/>
    <w:autoRedefine/>
    <w:rsid w:val="00041ECD"/>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qFormat/>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17CBA"/>
    <w:pPr>
      <w:spacing w:after="0" w:line="360" w:lineRule="auto"/>
      <w:jc w:val="center"/>
    </w:pPr>
    <w:rPr>
      <w:i/>
      <w:sz w:val="20"/>
      <w:lang w:val="en-GB"/>
    </w:rPr>
  </w:style>
  <w:style w:type="paragraph" w:customStyle="1" w:styleId="TableDescription">
    <w:name w:val="Table Description"/>
    <w:basedOn w:val="FigureDescription"/>
    <w:link w:val="TableDescriptionChar"/>
    <w:autoRedefine/>
    <w:qFormat/>
    <w:rsid w:val="005D2627"/>
    <w:pPr>
      <w:spacing w:line="240" w:lineRule="auto"/>
    </w:pPr>
  </w:style>
  <w:style w:type="character" w:customStyle="1" w:styleId="FigureDescriptionChar">
    <w:name w:val="Figure Description Char"/>
    <w:basedOn w:val="BodyTextChar"/>
    <w:link w:val="FigureDescription"/>
    <w:rsid w:val="00B17CBA"/>
    <w:rPr>
      <w:i/>
      <w:sz w:val="24"/>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5D2627"/>
    <w:rPr>
      <w:i/>
      <w:sz w:val="24"/>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Heading1"/>
    <w:next w:val="Normal"/>
    <w:autoRedefine/>
    <w:uiPriority w:val="39"/>
    <w:unhideWhenUsed/>
    <w:rsid w:val="008E57BE"/>
    <w:pPr>
      <w:keepLines/>
      <w:spacing w:after="0" w:line="259" w:lineRule="auto"/>
      <w:jc w:val="center"/>
      <w:outlineLvl w:val="9"/>
    </w:pPr>
    <w:rPr>
      <w:rFonts w:eastAsiaTheme="majorEastAsia" w:cstheme="majorBidi"/>
      <w:bCs w:val="0"/>
      <w:color w:val="000000" w:themeColor="text1"/>
      <w:kern w:val="0"/>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tik\Downloads\D4%20Abstra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7EB3-2E12-412F-AEE0-6B3D64F6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Abstract</Template>
  <TotalTime>6</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1521</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Asjad Iftikhar</dc:creator>
  <cp:lastModifiedBy>Asjad Iftikhar</cp:lastModifiedBy>
  <cp:revision>3</cp:revision>
  <cp:lastPrinted>2022-05-30T08:44:00Z</cp:lastPrinted>
  <dcterms:created xsi:type="dcterms:W3CDTF">2022-05-30T08:33:00Z</dcterms:created>
  <dcterms:modified xsi:type="dcterms:W3CDTF">2022-05-30T08:44:00Z</dcterms:modified>
</cp:coreProperties>
</file>
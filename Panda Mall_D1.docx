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r>
        <w:rPr>
          <w:rFonts w:ascii="Times New Roman" w:hAnsi="Times New Roman"/>
          <w:sz w:val="28"/>
          <w:szCs w:val="28"/>
        </w:rPr>
        <w:t>Asjad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F00D51">
      <w:pPr>
        <w:pStyle w:val="Heading1"/>
        <w:spacing w:line="360" w:lineRule="auto"/>
      </w:pPr>
      <w:bookmarkStart w:id="0" w:name="_Toc232829115"/>
      <w:r w:rsidRPr="000B3BFE">
        <w:lastRenderedPageBreak/>
        <w:t>Abstract</w:t>
      </w:r>
    </w:p>
    <w:p w14:paraId="42AEDFD9" w14:textId="436E294D" w:rsidR="005F6900" w:rsidRDefault="005F6900" w:rsidP="0052011B">
      <w:pPr>
        <w:spacing w:line="360" w:lineRule="auto"/>
        <w:contextualSpacing/>
        <w:jc w:val="both"/>
      </w:pPr>
      <w:r>
        <w:t>During the COVID-19 pandemic online apparel shopping stores, in Pakistan, have grown exponentially in number. One major challenge for customers is that at any given time there are hundreds of stores to buy from, which makes shopping a tedious task. Panda Mall is a web-based recommendation system for fashion products. It aims to find the ideal brand and products for you. The profile, preferences, purchase history and feedback from customers helps the recommendation system</w:t>
      </w:r>
      <w:r w:rsidR="00857BEE">
        <w:t xml:space="preserve"> </w:t>
      </w:r>
      <w:r>
        <w:t>to find the best products and then display in a simplified web interface for convenient access.</w:t>
      </w:r>
    </w:p>
    <w:p w14:paraId="205C2366" w14:textId="66DAB6AF" w:rsidR="00E30624" w:rsidRDefault="00503296" w:rsidP="00F00D51">
      <w:pPr>
        <w:pStyle w:val="Heading1"/>
        <w:spacing w:line="360" w:lineRule="auto"/>
      </w:pPr>
      <w:r w:rsidRPr="002B102A">
        <w:t>Introduction</w:t>
      </w:r>
    </w:p>
    <w:p w14:paraId="50348868" w14:textId="5357A07C" w:rsidR="005F6900" w:rsidRDefault="005F6900" w:rsidP="0052011B">
      <w:pPr>
        <w:spacing w:line="360" w:lineRule="auto"/>
        <w:contextualSpacing/>
        <w:jc w:val="both"/>
      </w:pPr>
      <w:r>
        <w:t xml:space="preserve">The lock-down imposed in the wake of pandemic closed </w:t>
      </w:r>
      <w:r w:rsidR="00857BEE">
        <w:t xml:space="preserve">the </w:t>
      </w:r>
      <w:r>
        <w:t xml:space="preserve">shopping malls to ensure social distancing. As a result, hundreds of online shopping stores emerged and customers are left with a tedious task of browsing through multiple websites and social media pages just to find the right products. </w:t>
      </w:r>
      <w:r w:rsidR="00FF403E">
        <w:t>Studies [</w:t>
      </w:r>
      <w:r w:rsidR="00545B6D">
        <w:t>1]</w:t>
      </w:r>
      <w:r>
        <w:t xml:space="preserve"> show that this problem of “choice-overload” can be “detrimental” and lead to indecision, unsatisfactory experience.</w:t>
      </w:r>
    </w:p>
    <w:p w14:paraId="0A61D6BA" w14:textId="084EFE63" w:rsidR="005F6900" w:rsidRDefault="005F6900" w:rsidP="0052011B">
      <w:pPr>
        <w:spacing w:line="360" w:lineRule="auto"/>
        <w:contextualSpacing/>
        <w:jc w:val="both"/>
      </w:pPr>
      <w:r>
        <w:t>The purpose of this project to solve this “choice-overload” problem with a Web based Artificially Intelligent (AI) software which uses a content-based Recommendation System (RS) model to filter out a manageable few best option to buy from, for a customer, based on their preferences, purchase history and feedback. Data about brands and products will be obtained from:</w:t>
      </w:r>
    </w:p>
    <w:p w14:paraId="667741FC" w14:textId="77777777" w:rsidR="005F6900" w:rsidRDefault="005F6900" w:rsidP="00ED3CED">
      <w:pPr>
        <w:numPr>
          <w:ilvl w:val="0"/>
          <w:numId w:val="34"/>
        </w:numPr>
        <w:suppressAutoHyphens/>
        <w:spacing w:line="360" w:lineRule="auto"/>
        <w:contextualSpacing/>
        <w:jc w:val="both"/>
      </w:pPr>
      <w:r>
        <w:t>Websites of brands directly.</w:t>
      </w:r>
    </w:p>
    <w:p w14:paraId="082B4508" w14:textId="77777777" w:rsidR="005F6900" w:rsidRDefault="005F6900" w:rsidP="00ED3CED">
      <w:pPr>
        <w:numPr>
          <w:ilvl w:val="0"/>
          <w:numId w:val="34"/>
        </w:numPr>
        <w:suppressAutoHyphens/>
        <w:spacing w:line="360" w:lineRule="auto"/>
        <w:contextualSpacing/>
        <w:jc w:val="both"/>
      </w:pPr>
      <w:r>
        <w:t>Registration at Panda Mall</w:t>
      </w:r>
    </w:p>
    <w:p w14:paraId="6F9F5141" w14:textId="58B7F87F" w:rsidR="005F6900" w:rsidRPr="007A7274" w:rsidRDefault="005F6900" w:rsidP="0052011B">
      <w:pPr>
        <w:spacing w:line="360" w:lineRule="auto"/>
        <w:contextualSpacing/>
        <w:jc w:val="both"/>
      </w:pPr>
      <w:r>
        <w:t>The results obtained from the model will be presented in a simplified web interface along with all the necessary information for customers to make a buying decision with ease.</w:t>
      </w:r>
    </w:p>
    <w:p w14:paraId="3CA454C3" w14:textId="77777777" w:rsidR="00503296" w:rsidRDefault="00503296" w:rsidP="00F00D51">
      <w:pPr>
        <w:pStyle w:val="Heading1"/>
        <w:spacing w:line="360" w:lineRule="auto"/>
      </w:pPr>
      <w:r w:rsidRPr="007A7274">
        <w:t>Goals and Objectives</w:t>
      </w:r>
    </w:p>
    <w:p w14:paraId="683AD400" w14:textId="7FFAC376" w:rsidR="00E30624" w:rsidRDefault="00E30624" w:rsidP="0052011B">
      <w:pPr>
        <w:spacing w:line="360" w:lineRule="auto"/>
        <w:jc w:val="both"/>
      </w:pPr>
      <w:r>
        <w:t xml:space="preserve">The primary </w:t>
      </w:r>
      <w:r w:rsidR="005F6900">
        <w:t xml:space="preserve">goals and </w:t>
      </w:r>
      <w:r>
        <w:t>objective</w:t>
      </w:r>
      <w:r w:rsidR="005F6900">
        <w:t>s</w:t>
      </w:r>
      <w:r>
        <w:t xml:space="preserve"> of this project </w:t>
      </w:r>
      <w:r w:rsidR="005F6900">
        <w:t>are</w:t>
      </w:r>
      <w:r>
        <w:t>:</w:t>
      </w:r>
    </w:p>
    <w:p w14:paraId="33E3FA2A" w14:textId="69DC81F2" w:rsidR="00E30624" w:rsidRDefault="00E30624" w:rsidP="0052011B">
      <w:pPr>
        <w:pStyle w:val="ListParagraph"/>
        <w:numPr>
          <w:ilvl w:val="0"/>
          <w:numId w:val="33"/>
        </w:numPr>
        <w:spacing w:line="360" w:lineRule="auto"/>
        <w:jc w:val="both"/>
      </w:pPr>
      <w:r>
        <w:t xml:space="preserve">To design a user-friendly website that helps in recommending the best clothing </w:t>
      </w:r>
      <w:r w:rsidR="004A5F7D">
        <w:t>products</w:t>
      </w:r>
      <w:r>
        <w:t xml:space="preserve"> for the user.</w:t>
      </w:r>
    </w:p>
    <w:p w14:paraId="4C00E1E4" w14:textId="271217F8" w:rsidR="00E30624" w:rsidRDefault="00E30624" w:rsidP="00857BEE">
      <w:pPr>
        <w:pStyle w:val="ListParagraph"/>
        <w:numPr>
          <w:ilvl w:val="0"/>
          <w:numId w:val="33"/>
        </w:numPr>
        <w:spacing w:line="360" w:lineRule="auto"/>
        <w:jc w:val="both"/>
      </w:pPr>
      <w:r>
        <w:t xml:space="preserve">To provide a platform where items of multiple stores </w:t>
      </w:r>
      <w:r w:rsidR="00857BEE">
        <w:t>will be</w:t>
      </w:r>
      <w:r>
        <w:t xml:space="preserve"> listed</w:t>
      </w:r>
      <w:r w:rsidR="00857BEE">
        <w:t xml:space="preserve"> for recommendation.</w:t>
      </w:r>
    </w:p>
    <w:p w14:paraId="58E6D05A" w14:textId="1793DD7F" w:rsidR="00E30624" w:rsidRDefault="00E30624" w:rsidP="0052011B">
      <w:pPr>
        <w:pStyle w:val="ListParagraph"/>
        <w:numPr>
          <w:ilvl w:val="0"/>
          <w:numId w:val="33"/>
        </w:numPr>
        <w:spacing w:line="360" w:lineRule="auto"/>
        <w:jc w:val="both"/>
      </w:pPr>
      <w:r>
        <w:t xml:space="preserve">To use </w:t>
      </w:r>
      <w:r w:rsidR="0052011B">
        <w:t>Machine Learning (ML) models</w:t>
      </w:r>
      <w:r>
        <w:t xml:space="preserve"> such as collaborative filtering </w:t>
      </w:r>
      <w:r w:rsidR="00857BEE">
        <w:t>to</w:t>
      </w:r>
      <w:r>
        <w:t xml:space="preserve"> produce efficient and effective recommendation</w:t>
      </w:r>
      <w:r w:rsidR="004A5F7D">
        <w:t xml:space="preserve"> engine</w:t>
      </w:r>
      <w:r>
        <w:t>.</w:t>
      </w:r>
    </w:p>
    <w:p w14:paraId="29D3F572" w14:textId="77777777" w:rsidR="00E30624" w:rsidRDefault="00E30624" w:rsidP="0052011B">
      <w:pPr>
        <w:pStyle w:val="ListParagraph"/>
        <w:numPr>
          <w:ilvl w:val="0"/>
          <w:numId w:val="33"/>
        </w:numPr>
        <w:spacing w:line="360" w:lineRule="auto"/>
        <w:jc w:val="both"/>
      </w:pPr>
      <w:r>
        <w:lastRenderedPageBreak/>
        <w:t>To recognize correspondence between the user ratings and response to improve results.</w:t>
      </w:r>
    </w:p>
    <w:p w14:paraId="437BEDB5" w14:textId="41301B57" w:rsidR="00E30624" w:rsidRDefault="0052011B" w:rsidP="0052011B">
      <w:pPr>
        <w:pStyle w:val="ListParagraph"/>
        <w:numPr>
          <w:ilvl w:val="0"/>
          <w:numId w:val="33"/>
        </w:numPr>
        <w:spacing w:line="360" w:lineRule="auto"/>
        <w:jc w:val="both"/>
      </w:pPr>
      <w:r>
        <w:t>To simplify and centralize online shopping under a single hood</w:t>
      </w:r>
      <w:r w:rsidR="00857BEE">
        <w:t>.</w:t>
      </w:r>
    </w:p>
    <w:p w14:paraId="3B57781C" w14:textId="7DE043E5" w:rsidR="0052011B" w:rsidRPr="00530BE9" w:rsidRDefault="0052011B" w:rsidP="0052011B">
      <w:pPr>
        <w:pStyle w:val="ListParagraph"/>
        <w:numPr>
          <w:ilvl w:val="0"/>
          <w:numId w:val="33"/>
        </w:numPr>
        <w:spacing w:line="360" w:lineRule="auto"/>
        <w:jc w:val="both"/>
      </w:pPr>
      <w:r>
        <w:t>Reduce</w:t>
      </w:r>
      <w:r w:rsidR="00857BEE">
        <w:t xml:space="preserve"> the need to</w:t>
      </w:r>
      <w:r>
        <w:t xml:space="preserve"> brow</w:t>
      </w:r>
      <w:r w:rsidR="00857BEE">
        <w:t>se</w:t>
      </w:r>
      <w:r>
        <w:t xml:space="preserve"> many websites and social media pages for shopping</w:t>
      </w:r>
      <w:r w:rsidR="00857BEE">
        <w:t>.</w:t>
      </w:r>
    </w:p>
    <w:p w14:paraId="5FF741CA" w14:textId="77777777" w:rsidR="00503296" w:rsidRDefault="00503296" w:rsidP="00F00D51">
      <w:pPr>
        <w:pStyle w:val="Heading1"/>
        <w:spacing w:line="360" w:lineRule="auto"/>
      </w:pPr>
      <w:r w:rsidRPr="007A7274">
        <w:t>Scope of the Project</w:t>
      </w:r>
    </w:p>
    <w:p w14:paraId="54346433" w14:textId="00224D22" w:rsidR="00582754" w:rsidRDefault="00D24ABD" w:rsidP="00582754">
      <w:pPr>
        <w:spacing w:line="360" w:lineRule="auto"/>
        <w:jc w:val="both"/>
      </w:pPr>
      <w:r>
        <w:t>The project will be implemented in three components. In first component, brands and product data will be collected from</w:t>
      </w:r>
      <w:r w:rsidR="00582754">
        <w:t xml:space="preserve"> both</w:t>
      </w:r>
      <w:r>
        <w:t xml:space="preserve"> automated web scrappers and a manual store registration process at Panda Mall</w:t>
      </w:r>
      <w:r w:rsidR="00582754">
        <w:t xml:space="preserve"> website</w:t>
      </w:r>
      <w:r>
        <w:t>. After data analysis</w:t>
      </w:r>
      <w:r w:rsidR="00582754">
        <w:t>,</w:t>
      </w:r>
      <w:r>
        <w:t xml:space="preserve"> it will be exported to</w:t>
      </w:r>
      <w:r w:rsidR="00582754">
        <w:t xml:space="preserve"> the</w:t>
      </w:r>
      <w:r>
        <w:t xml:space="preserve"> second component. Second component will </w:t>
      </w:r>
      <w:r w:rsidR="00857BEE">
        <w:t>use</w:t>
      </w:r>
      <w:r>
        <w:t xml:space="preserve"> th</w:t>
      </w:r>
      <w:r w:rsidR="00857BEE">
        <w:t>is</w:t>
      </w:r>
      <w:r>
        <w:t xml:space="preserve"> data to train a machine learning model using a </w:t>
      </w:r>
      <w:r w:rsidR="00582754">
        <w:t>custom-built</w:t>
      </w:r>
      <w:r>
        <w:t xml:space="preserve"> variation of </w:t>
      </w:r>
      <w:r w:rsidR="00582754">
        <w:t>collaborative filtering algorithm.</w:t>
      </w:r>
    </w:p>
    <w:p w14:paraId="2BA3BD59" w14:textId="5DD89468" w:rsidR="00B803AB" w:rsidRPr="00483C28" w:rsidRDefault="00582754" w:rsidP="00582754">
      <w:pPr>
        <w:spacing w:line="360" w:lineRule="auto"/>
        <w:jc w:val="both"/>
      </w:pPr>
      <w:r>
        <w:t xml:space="preserve">Third component </w:t>
      </w:r>
      <w:r w:rsidR="00E30624">
        <w:t>will consist of creating</w:t>
      </w:r>
      <w:r>
        <w:t xml:space="preserve"> a </w:t>
      </w:r>
      <w:r w:rsidR="00E30624">
        <w:t xml:space="preserve">website </w:t>
      </w:r>
      <w:r>
        <w:t xml:space="preserve">module </w:t>
      </w:r>
      <w:r w:rsidR="00E30624">
        <w:t xml:space="preserve">for the </w:t>
      </w:r>
      <w:r>
        <w:t>users</w:t>
      </w:r>
      <w:r w:rsidR="00E30624">
        <w:t xml:space="preserve">. User can register on the website. With the account user can search a </w:t>
      </w:r>
      <w:r>
        <w:t>product</w:t>
      </w:r>
      <w:r w:rsidR="00E30624">
        <w:t xml:space="preserve"> of </w:t>
      </w:r>
      <w:r>
        <w:t>their</w:t>
      </w:r>
      <w:r w:rsidR="00E30624">
        <w:t xml:space="preserve"> interest. The items can be filtered with the various options size, color and preferred </w:t>
      </w:r>
      <w:r>
        <w:t>brand</w:t>
      </w:r>
      <w:r w:rsidR="00E30624">
        <w:t xml:space="preserve"> etc. Items displayed on the result query will filter through the options</w:t>
      </w:r>
      <w:r>
        <w:t xml:space="preserve"> before it is fed as input to the model trained in component two, the output will contain a</w:t>
      </w:r>
      <w:r w:rsidR="00E30624">
        <w:t xml:space="preserve"> filter</w:t>
      </w:r>
      <w:r w:rsidR="00857BEE">
        <w:t>ed list</w:t>
      </w:r>
      <w:r>
        <w:t xml:space="preserve"> of</w:t>
      </w:r>
      <w:r w:rsidR="00E30624">
        <w:t xml:space="preserve"> the best recommended product</w:t>
      </w:r>
      <w:r w:rsidR="00857BEE">
        <w:t>s</w:t>
      </w:r>
      <w:r w:rsidR="00E30624">
        <w:t xml:space="preserve"> for the</w:t>
      </w:r>
      <w:r>
        <w:t xml:space="preserve"> particular</w:t>
      </w:r>
      <w:r w:rsidR="00E30624">
        <w:t xml:space="preserve"> user.</w:t>
      </w:r>
      <w:r>
        <w:t xml:space="preserve"> After</w:t>
      </w:r>
      <w:r w:rsidR="00E30624">
        <w:t xml:space="preserve"> the purchase of</w:t>
      </w:r>
      <w:r>
        <w:t xml:space="preserve"> </w:t>
      </w:r>
      <w:r w:rsidR="00E30624">
        <w:t>product</w:t>
      </w:r>
      <w:r>
        <w:t>,</w:t>
      </w:r>
      <w:r w:rsidR="00E30624">
        <w:t xml:space="preserve"> user</w:t>
      </w:r>
      <w:r>
        <w:t>s</w:t>
      </w:r>
      <w:r w:rsidR="00E30624">
        <w:t xml:space="preserve"> will be reminded to fill out the </w:t>
      </w:r>
      <w:r>
        <w:t>feedback</w:t>
      </w:r>
      <w:r w:rsidR="00E30624">
        <w:t xml:space="preserve"> </w:t>
      </w:r>
      <w:r>
        <w:t>against the</w:t>
      </w:r>
      <w:r w:rsidR="00E30624">
        <w:t xml:space="preserve"> purchas</w:t>
      </w:r>
      <w:r>
        <w:t>e</w:t>
      </w:r>
      <w:r w:rsidR="00E30624">
        <w:t>.</w:t>
      </w:r>
      <w:r>
        <w:t xml:space="preserve"> This feedback will</w:t>
      </w:r>
      <w:r w:rsidR="00AB3150">
        <w:t xml:space="preserve"> be</w:t>
      </w:r>
      <w:r>
        <w:t xml:space="preserve"> permanently recorded for future recommendatio</w:t>
      </w:r>
      <w:r w:rsidR="00AB3150">
        <w:t>ns</w:t>
      </w:r>
      <w:r>
        <w:t>.</w:t>
      </w:r>
    </w:p>
    <w:p w14:paraId="43A3C670" w14:textId="77777777" w:rsidR="00503296" w:rsidRDefault="00021D8A" w:rsidP="00F00D51">
      <w:pPr>
        <w:pStyle w:val="Heading1"/>
        <w:spacing w:line="360" w:lineRule="auto"/>
      </w:pPr>
      <w:r>
        <w:t>Initial Study and Work Done so F</w:t>
      </w:r>
      <w:r w:rsidR="00503296" w:rsidRPr="007A7274">
        <w:t>ar</w:t>
      </w:r>
    </w:p>
    <w:bookmarkEnd w:id="0"/>
    <w:p w14:paraId="3771ACC7" w14:textId="3931FDFD" w:rsidR="00C92ADD" w:rsidRDefault="00EA1949" w:rsidP="00F00D51">
      <w:pPr>
        <w:spacing w:line="360" w:lineRule="auto"/>
        <w:jc w:val="both"/>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F00D51">
      <w:pPr>
        <w:pStyle w:val="Heading1"/>
        <w:spacing w:line="360" w:lineRule="auto"/>
      </w:pPr>
      <w:r>
        <w:lastRenderedPageBreak/>
        <w:t>References</w:t>
      </w:r>
    </w:p>
    <w:sdt>
      <w:sdtPr>
        <w:id w:val="-573587230"/>
        <w:bibliography/>
      </w:sdtPr>
      <w:sdtEndPr/>
      <w:sdtContent>
        <w:p w14:paraId="6B4DFD34" w14:textId="77777777" w:rsidR="00F87DD4" w:rsidRDefault="002C3FCB" w:rsidP="00F87DD4">
          <w:pPr>
            <w:pStyle w:val="Reference"/>
            <w:spacing w:line="360" w:lineRule="auto"/>
          </w:pPr>
          <w:proofErr w:type="spellStart"/>
          <w:r w:rsidRPr="002C3FCB">
            <w:t>Reutskaja</w:t>
          </w:r>
          <w:proofErr w:type="spellEnd"/>
          <w:r w:rsidRPr="002C3FCB">
            <w:t xml:space="preserve">, E., Lindner, A., Nagel, R. et al. </w:t>
          </w:r>
          <w:r>
            <w:t>“</w:t>
          </w:r>
          <w:r w:rsidRPr="002C3FCB">
            <w:t>Choice overload reduces neural signatures of choice set value in dorsal striatum and anterior cingulate cortex.</w:t>
          </w:r>
          <w:r>
            <w:t>”</w:t>
          </w:r>
          <w:r w:rsidRPr="002C3FCB">
            <w:t xml:space="preserve"> </w:t>
          </w:r>
          <w:r w:rsidRPr="002C3FCB">
            <w:rPr>
              <w:i/>
              <w:iCs/>
            </w:rPr>
            <w:t>Nature Human Behavior</w:t>
          </w:r>
          <w:r w:rsidR="00FF6CE8">
            <w:rPr>
              <w:i/>
              <w:iCs/>
            </w:rPr>
            <w:t xml:space="preserve">, </w:t>
          </w:r>
          <w:r w:rsidR="00FF6CE8">
            <w:t>vol</w:t>
          </w:r>
          <w:r>
            <w:t xml:space="preserve"> </w:t>
          </w:r>
          <w:r w:rsidR="00FF6CE8">
            <w:t>2</w:t>
          </w:r>
          <w:r w:rsidRPr="002C3FCB">
            <w:t>,</w:t>
          </w:r>
          <w:r w:rsidR="00FF6CE8">
            <w:t xml:space="preserve"> no.</w:t>
          </w:r>
          <w:r w:rsidRPr="002C3FCB">
            <w:t xml:space="preserve"> 925–935</w:t>
          </w:r>
          <w:r w:rsidR="00FF6CE8">
            <w:t>,</w:t>
          </w:r>
          <w:r w:rsidRPr="002C3FCB">
            <w:t xml:space="preserve"> </w:t>
          </w:r>
          <w:r w:rsidR="00FF6CE8">
            <w:t xml:space="preserve">Oct, </w:t>
          </w:r>
          <w:r w:rsidRPr="002C3FCB">
            <w:t>2018.</w:t>
          </w:r>
          <w:r w:rsidR="00FF6CE8">
            <w:t xml:space="preserve"> [Online serial]. Available:</w:t>
          </w:r>
        </w:p>
        <w:p w14:paraId="26879FE0" w14:textId="24621340" w:rsidR="00EA1949" w:rsidRPr="002C3FCB" w:rsidRDefault="002B5EAC" w:rsidP="00F87DD4">
          <w:pPr>
            <w:pStyle w:val="Reference"/>
            <w:numPr>
              <w:ilvl w:val="0"/>
              <w:numId w:val="0"/>
            </w:numPr>
            <w:spacing w:line="360" w:lineRule="auto"/>
            <w:ind w:left="540"/>
          </w:pPr>
          <w:hyperlink r:id="rId12" w:history="1">
            <w:r w:rsidR="00F87DD4" w:rsidRPr="001B7174">
              <w:rPr>
                <w:rStyle w:val="Hyperlink"/>
              </w:rPr>
              <w:t>https://doi.org/10.1038/s41562-018-0440-2</w:t>
            </w:r>
          </w:hyperlink>
          <w:r w:rsidR="00FF6CE8">
            <w:t xml:space="preserve"> [Accessed Sept. 30, 2021]</w:t>
          </w:r>
        </w:p>
        <w:p w14:paraId="3C0D29B8" w14:textId="33153B40" w:rsidR="00EA1949" w:rsidRPr="00574658" w:rsidRDefault="00E223C9" w:rsidP="00F00D51">
          <w:pPr>
            <w:pStyle w:val="Reference"/>
            <w:spacing w:line="360" w:lineRule="auto"/>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F00D51">
          <w:pPr>
            <w:pStyle w:val="Reference"/>
            <w:spacing w:line="360" w:lineRule="auto"/>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51B7A5AE" w:rsidR="00E223C9" w:rsidRPr="00574658" w:rsidRDefault="00E223C9" w:rsidP="00F00D51">
      <w:pPr>
        <w:pStyle w:val="Reference"/>
        <w:spacing w:line="360" w:lineRule="auto"/>
      </w:pPr>
      <w:r>
        <w:t xml:space="preserve">N. </w:t>
      </w:r>
      <w:proofErr w:type="spellStart"/>
      <w:r>
        <w:t>Landia</w:t>
      </w:r>
      <w:proofErr w:type="spellEnd"/>
      <w:r>
        <w:t xml:space="preserve">, “Building Fashion Recommendation System”, </w:t>
      </w:r>
      <w:r w:rsidRPr="00E00229">
        <w:rPr>
          <w:i/>
          <w:iCs/>
        </w:rPr>
        <w:t>dressipi.com</w:t>
      </w:r>
      <w:r>
        <w:t>, Apr. 19, 2018. [Online].</w:t>
      </w:r>
      <w:r>
        <w:tab/>
        <w:t>Available:</w:t>
      </w:r>
      <w:hyperlink r:id="rId13" w:history="1">
        <w:r w:rsidR="00FF403E" w:rsidRPr="001B7174">
          <w:rPr>
            <w:rStyle w:val="Hyperlink"/>
          </w:rPr>
          <w:t>https://dressipi.com/blog/building-fashion-recommendation-systems/</w:t>
        </w:r>
      </w:hyperlink>
      <w:r>
        <w:t>. [Accessed Sept. 27, 2021].</w:t>
      </w:r>
    </w:p>
    <w:sectPr w:rsidR="00E223C9" w:rsidRPr="00574658" w:rsidSect="00574658">
      <w:headerReference w:type="default" r:id="rId14"/>
      <w:headerReference w:type="first" r:id="rId15"/>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D8A0" w14:textId="77777777" w:rsidR="002B5EAC" w:rsidRDefault="002B5EAC">
      <w:r>
        <w:separator/>
      </w:r>
    </w:p>
  </w:endnote>
  <w:endnote w:type="continuationSeparator" w:id="0">
    <w:p w14:paraId="3082D943" w14:textId="77777777" w:rsidR="002B5EAC" w:rsidRDefault="002B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BD81" w14:textId="77777777" w:rsidR="002B5EAC" w:rsidRDefault="002B5EAC">
      <w:r>
        <w:separator/>
      </w:r>
    </w:p>
  </w:footnote>
  <w:footnote w:type="continuationSeparator" w:id="0">
    <w:p w14:paraId="6166F7B5" w14:textId="77777777" w:rsidR="002B5EAC" w:rsidRDefault="002B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2B5EAC"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25ACDF63"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C44752">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1DC076FD"/>
    <w:multiLevelType w:val="multilevel"/>
    <w:tmpl w:val="467A43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2"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5621B6"/>
    <w:multiLevelType w:val="multilevel"/>
    <w:tmpl w:val="FEF820D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01416D"/>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5"/>
  </w:num>
  <w:num w:numId="2">
    <w:abstractNumId w:val="21"/>
  </w:num>
  <w:num w:numId="3">
    <w:abstractNumId w:val="16"/>
  </w:num>
  <w:num w:numId="4">
    <w:abstractNumId w:val="18"/>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27"/>
  </w:num>
  <w:num w:numId="20">
    <w:abstractNumId w:val="24"/>
  </w:num>
  <w:num w:numId="21">
    <w:abstractNumId w:val="20"/>
  </w:num>
  <w:num w:numId="22">
    <w:abstractNumId w:val="10"/>
  </w:num>
  <w:num w:numId="23">
    <w:abstractNumId w:val="14"/>
  </w:num>
  <w:num w:numId="24">
    <w:abstractNumId w:val="23"/>
  </w:num>
  <w:num w:numId="25">
    <w:abstractNumId w:val="18"/>
  </w:num>
  <w:num w:numId="26">
    <w:abstractNumId w:val="18"/>
  </w:num>
  <w:num w:numId="27">
    <w:abstractNumId w:val="19"/>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2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5EAC"/>
    <w:rsid w:val="002B651A"/>
    <w:rsid w:val="002C1B22"/>
    <w:rsid w:val="002C3FCB"/>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12268"/>
    <w:rsid w:val="00421BCD"/>
    <w:rsid w:val="0042470C"/>
    <w:rsid w:val="00432A04"/>
    <w:rsid w:val="00452C58"/>
    <w:rsid w:val="00462664"/>
    <w:rsid w:val="00470954"/>
    <w:rsid w:val="00477F18"/>
    <w:rsid w:val="00482E9A"/>
    <w:rsid w:val="00483C28"/>
    <w:rsid w:val="00490597"/>
    <w:rsid w:val="004A5F7D"/>
    <w:rsid w:val="004B73B0"/>
    <w:rsid w:val="004E5FC8"/>
    <w:rsid w:val="004F35C2"/>
    <w:rsid w:val="00503296"/>
    <w:rsid w:val="005064B1"/>
    <w:rsid w:val="0052011B"/>
    <w:rsid w:val="00530BE9"/>
    <w:rsid w:val="00531E1D"/>
    <w:rsid w:val="00533C51"/>
    <w:rsid w:val="00534D91"/>
    <w:rsid w:val="00545026"/>
    <w:rsid w:val="00545B6D"/>
    <w:rsid w:val="00567D29"/>
    <w:rsid w:val="00574658"/>
    <w:rsid w:val="00582754"/>
    <w:rsid w:val="00596A99"/>
    <w:rsid w:val="005A4180"/>
    <w:rsid w:val="005B2A85"/>
    <w:rsid w:val="005E236D"/>
    <w:rsid w:val="005F6900"/>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54F5F"/>
    <w:rsid w:val="00763551"/>
    <w:rsid w:val="00763957"/>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57BEE"/>
    <w:rsid w:val="008609A0"/>
    <w:rsid w:val="00864608"/>
    <w:rsid w:val="00872E68"/>
    <w:rsid w:val="0087595B"/>
    <w:rsid w:val="00884C85"/>
    <w:rsid w:val="008A1D0F"/>
    <w:rsid w:val="008A6366"/>
    <w:rsid w:val="008A7926"/>
    <w:rsid w:val="008B09BF"/>
    <w:rsid w:val="008B7A42"/>
    <w:rsid w:val="008F003F"/>
    <w:rsid w:val="008F081C"/>
    <w:rsid w:val="00940942"/>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471A8"/>
    <w:rsid w:val="00A54A20"/>
    <w:rsid w:val="00AB3150"/>
    <w:rsid w:val="00AB5B9A"/>
    <w:rsid w:val="00AC2975"/>
    <w:rsid w:val="00AC5C54"/>
    <w:rsid w:val="00AD396F"/>
    <w:rsid w:val="00AE0BAE"/>
    <w:rsid w:val="00AF7737"/>
    <w:rsid w:val="00B108F6"/>
    <w:rsid w:val="00B11E65"/>
    <w:rsid w:val="00B1213E"/>
    <w:rsid w:val="00B12F09"/>
    <w:rsid w:val="00B21B43"/>
    <w:rsid w:val="00B35CCF"/>
    <w:rsid w:val="00B368B5"/>
    <w:rsid w:val="00B37D8A"/>
    <w:rsid w:val="00B50D86"/>
    <w:rsid w:val="00B6442E"/>
    <w:rsid w:val="00B65444"/>
    <w:rsid w:val="00B803AB"/>
    <w:rsid w:val="00B8210F"/>
    <w:rsid w:val="00B971DA"/>
    <w:rsid w:val="00B97C48"/>
    <w:rsid w:val="00BE3E1D"/>
    <w:rsid w:val="00C168A7"/>
    <w:rsid w:val="00C44752"/>
    <w:rsid w:val="00C60724"/>
    <w:rsid w:val="00C92ADD"/>
    <w:rsid w:val="00CB3F8E"/>
    <w:rsid w:val="00CD6E94"/>
    <w:rsid w:val="00CE5AF0"/>
    <w:rsid w:val="00CF01E7"/>
    <w:rsid w:val="00D15452"/>
    <w:rsid w:val="00D206D7"/>
    <w:rsid w:val="00D20A72"/>
    <w:rsid w:val="00D24ABD"/>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43B0F"/>
    <w:rsid w:val="00E55A0F"/>
    <w:rsid w:val="00E57B4D"/>
    <w:rsid w:val="00E57DD1"/>
    <w:rsid w:val="00E606BF"/>
    <w:rsid w:val="00E61556"/>
    <w:rsid w:val="00E645D2"/>
    <w:rsid w:val="00E74B3F"/>
    <w:rsid w:val="00E865FC"/>
    <w:rsid w:val="00EA1949"/>
    <w:rsid w:val="00EC2656"/>
    <w:rsid w:val="00ED3CED"/>
    <w:rsid w:val="00ED673C"/>
    <w:rsid w:val="00ED7FFB"/>
    <w:rsid w:val="00EE1EB7"/>
    <w:rsid w:val="00F00D51"/>
    <w:rsid w:val="00F0307B"/>
    <w:rsid w:val="00F0564E"/>
    <w:rsid w:val="00F31452"/>
    <w:rsid w:val="00F346B7"/>
    <w:rsid w:val="00F61F21"/>
    <w:rsid w:val="00F7142E"/>
    <w:rsid w:val="00F81413"/>
    <w:rsid w:val="00F87DD4"/>
    <w:rsid w:val="00FA2EB1"/>
    <w:rsid w:val="00FB0148"/>
    <w:rsid w:val="00FC6F6C"/>
    <w:rsid w:val="00FD63D7"/>
    <w:rsid w:val="00FF1271"/>
    <w:rsid w:val="00FF403E"/>
    <w:rsid w:val="00FF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942"/>
    <w:rPr>
      <w:sz w:val="24"/>
      <w:szCs w:val="24"/>
    </w:rPr>
  </w:style>
  <w:style w:type="paragraph" w:styleId="Heading1">
    <w:name w:val="heading 1"/>
    <w:basedOn w:val="Normal"/>
    <w:link w:val="Heading1Char"/>
    <w:autoRedefine/>
    <w:qFormat/>
    <w:rsid w:val="00940942"/>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940942"/>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940942"/>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940942"/>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940942"/>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940942"/>
    <w:pPr>
      <w:numPr>
        <w:ilvl w:val="5"/>
        <w:numId w:val="28"/>
      </w:numPr>
      <w:spacing w:before="240" w:after="60"/>
      <w:outlineLvl w:val="5"/>
    </w:pPr>
    <w:rPr>
      <w:b/>
      <w:bCs/>
      <w:szCs w:val="22"/>
    </w:rPr>
  </w:style>
  <w:style w:type="paragraph" w:styleId="Heading7">
    <w:name w:val="heading 7"/>
    <w:basedOn w:val="Normal"/>
    <w:next w:val="Normal"/>
    <w:autoRedefine/>
    <w:qFormat/>
    <w:rsid w:val="00940942"/>
    <w:pPr>
      <w:numPr>
        <w:ilvl w:val="6"/>
        <w:numId w:val="28"/>
      </w:numPr>
      <w:spacing w:before="240" w:after="60"/>
      <w:outlineLvl w:val="6"/>
    </w:pPr>
    <w:rPr>
      <w:b/>
      <w:i/>
    </w:rPr>
  </w:style>
  <w:style w:type="paragraph" w:styleId="Heading8">
    <w:name w:val="heading 8"/>
    <w:basedOn w:val="Normal"/>
    <w:next w:val="Normal"/>
    <w:autoRedefine/>
    <w:qFormat/>
    <w:rsid w:val="00940942"/>
    <w:pPr>
      <w:numPr>
        <w:ilvl w:val="7"/>
        <w:numId w:val="28"/>
      </w:numPr>
      <w:spacing w:before="240" w:after="60"/>
      <w:outlineLvl w:val="7"/>
    </w:pPr>
    <w:rPr>
      <w:iCs/>
    </w:rPr>
  </w:style>
  <w:style w:type="paragraph" w:styleId="Heading9">
    <w:name w:val="heading 9"/>
    <w:basedOn w:val="Normal"/>
    <w:next w:val="Normal"/>
    <w:autoRedefine/>
    <w:qFormat/>
    <w:rsid w:val="00940942"/>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0942"/>
    <w:rPr>
      <w:rFonts w:asciiTheme="majorBidi" w:hAnsiTheme="majorBidi" w:cs="Arial"/>
      <w:b/>
      <w:bCs/>
      <w:iCs/>
      <w:sz w:val="30"/>
      <w:szCs w:val="28"/>
    </w:rPr>
  </w:style>
  <w:style w:type="character" w:customStyle="1" w:styleId="Heading1Char">
    <w:name w:val="Heading 1 Char"/>
    <w:basedOn w:val="DefaultParagraphFont"/>
    <w:link w:val="Heading1"/>
    <w:rsid w:val="00940942"/>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940942"/>
    <w:pPr>
      <w:spacing w:before="120" w:after="120" w:line="360" w:lineRule="auto"/>
      <w:jc w:val="both"/>
    </w:pPr>
    <w:rPr>
      <w:sz w:val="22"/>
    </w:rPr>
  </w:style>
  <w:style w:type="paragraph" w:styleId="TOC2">
    <w:name w:val="toc 2"/>
    <w:basedOn w:val="Normal"/>
    <w:next w:val="Normal"/>
    <w:autoRedefine/>
    <w:uiPriority w:val="39"/>
    <w:rsid w:val="00940942"/>
    <w:pPr>
      <w:ind w:left="240"/>
    </w:pPr>
  </w:style>
  <w:style w:type="paragraph" w:styleId="TOC1">
    <w:name w:val="toc 1"/>
    <w:basedOn w:val="Normal"/>
    <w:next w:val="Normal"/>
    <w:autoRedefine/>
    <w:uiPriority w:val="39"/>
    <w:rsid w:val="00940942"/>
  </w:style>
  <w:style w:type="paragraph" w:styleId="TOC3">
    <w:name w:val="toc 3"/>
    <w:basedOn w:val="Normal"/>
    <w:next w:val="Normal"/>
    <w:autoRedefine/>
    <w:uiPriority w:val="39"/>
    <w:rsid w:val="00940942"/>
    <w:pPr>
      <w:ind w:left="480"/>
    </w:pPr>
  </w:style>
  <w:style w:type="character" w:styleId="Hyperlink">
    <w:name w:val="Hyperlink"/>
    <w:basedOn w:val="DefaultParagraphFont"/>
    <w:uiPriority w:val="99"/>
    <w:rsid w:val="00940942"/>
    <w:rPr>
      <w:color w:val="0000FF"/>
      <w:u w:val="single"/>
    </w:rPr>
  </w:style>
  <w:style w:type="paragraph" w:customStyle="1" w:styleId="InfoBlue">
    <w:name w:val="InfoBlue"/>
    <w:basedOn w:val="Normal"/>
    <w:next w:val="BodyText"/>
    <w:autoRedefine/>
    <w:rsid w:val="00940942"/>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940942"/>
    <w:pPr>
      <w:spacing w:after="120"/>
      <w:jc w:val="both"/>
    </w:pPr>
  </w:style>
  <w:style w:type="paragraph" w:styleId="Footer">
    <w:name w:val="footer"/>
    <w:basedOn w:val="Normal"/>
    <w:rsid w:val="00940942"/>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940942"/>
    <w:rPr>
      <w:sz w:val="22"/>
      <w:szCs w:val="24"/>
    </w:rPr>
  </w:style>
  <w:style w:type="paragraph" w:styleId="Subtitle">
    <w:name w:val="Subtitle"/>
    <w:basedOn w:val="Normal"/>
    <w:link w:val="SubtitleChar"/>
    <w:qFormat/>
    <w:rsid w:val="00940942"/>
    <w:pPr>
      <w:spacing w:after="60"/>
      <w:jc w:val="center"/>
      <w:outlineLvl w:val="1"/>
    </w:pPr>
    <w:rPr>
      <w:rFonts w:cs="Arial"/>
      <w:b/>
      <w:sz w:val="28"/>
    </w:rPr>
  </w:style>
  <w:style w:type="character" w:customStyle="1" w:styleId="BodyTextChar">
    <w:name w:val="Body Text Char"/>
    <w:basedOn w:val="DefaultParagraphFont"/>
    <w:link w:val="BodyText"/>
    <w:rsid w:val="00940942"/>
    <w:rPr>
      <w:sz w:val="24"/>
      <w:szCs w:val="24"/>
    </w:rPr>
  </w:style>
  <w:style w:type="paragraph" w:styleId="Caption">
    <w:name w:val="caption"/>
    <w:basedOn w:val="Normal"/>
    <w:qFormat/>
    <w:rsid w:val="00940942"/>
    <w:pPr>
      <w:spacing w:before="120"/>
      <w:contextualSpacing/>
      <w:jc w:val="center"/>
    </w:pPr>
    <w:rPr>
      <w:b/>
      <w:bCs/>
      <w:sz w:val="20"/>
      <w:szCs w:val="20"/>
    </w:rPr>
  </w:style>
  <w:style w:type="paragraph" w:styleId="Index1">
    <w:name w:val="index 1"/>
    <w:basedOn w:val="Normal"/>
    <w:next w:val="Normal"/>
    <w:autoRedefine/>
    <w:semiHidden/>
    <w:rsid w:val="00940942"/>
    <w:pPr>
      <w:ind w:left="240" w:hanging="240"/>
    </w:pPr>
  </w:style>
  <w:style w:type="paragraph" w:styleId="IndexHeading">
    <w:name w:val="index heading"/>
    <w:basedOn w:val="Normal"/>
    <w:next w:val="Index1"/>
    <w:autoRedefine/>
    <w:qFormat/>
    <w:rsid w:val="00940942"/>
    <w:rPr>
      <w:rFonts w:cs="Arial"/>
      <w:b/>
      <w:bCs/>
    </w:rPr>
  </w:style>
  <w:style w:type="paragraph" w:customStyle="1" w:styleId="Code">
    <w:name w:val="Code"/>
    <w:basedOn w:val="Normal"/>
    <w:autoRedefine/>
    <w:rsid w:val="00940942"/>
    <w:pPr>
      <w:spacing w:before="120" w:after="120"/>
      <w:ind w:left="714"/>
    </w:pPr>
    <w:rPr>
      <w:rFonts w:ascii="Consolas" w:hAnsi="Consolas"/>
      <w:sz w:val="20"/>
      <w:lang w:val="en-GB"/>
    </w:rPr>
  </w:style>
  <w:style w:type="table" w:styleId="TableElegant">
    <w:name w:val="Table Elegant"/>
    <w:basedOn w:val="TableNormal"/>
    <w:rsid w:val="0094094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942"/>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940942"/>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940942"/>
    <w:pPr>
      <w:spacing w:before="120" w:after="240"/>
      <w:ind w:left="1791" w:hanging="360"/>
      <w:jc w:val="both"/>
    </w:pPr>
    <w:rPr>
      <w:sz w:val="22"/>
      <w:lang w:val="en-GB"/>
    </w:rPr>
  </w:style>
  <w:style w:type="paragraph" w:customStyle="1" w:styleId="Bullet">
    <w:name w:val="Bullet"/>
    <w:basedOn w:val="Normal"/>
    <w:autoRedefine/>
    <w:rsid w:val="00940942"/>
    <w:pPr>
      <w:numPr>
        <w:numId w:val="19"/>
      </w:numPr>
      <w:spacing w:before="120" w:after="120"/>
      <w:ind w:left="714" w:hanging="357"/>
      <w:jc w:val="both"/>
    </w:pPr>
    <w:rPr>
      <w:lang w:val="en-GB"/>
    </w:rPr>
  </w:style>
  <w:style w:type="paragraph" w:customStyle="1" w:styleId="Reference">
    <w:name w:val="Reference"/>
    <w:basedOn w:val="ListNumber"/>
    <w:autoRedefine/>
    <w:rsid w:val="00940942"/>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940942"/>
  </w:style>
  <w:style w:type="paragraph" w:styleId="ListNumber">
    <w:name w:val="List Number"/>
    <w:basedOn w:val="Normal"/>
    <w:rsid w:val="00940942"/>
  </w:style>
  <w:style w:type="paragraph" w:styleId="Header">
    <w:name w:val="header"/>
    <w:basedOn w:val="Normal"/>
    <w:link w:val="HeaderChar"/>
    <w:uiPriority w:val="99"/>
    <w:rsid w:val="00940942"/>
    <w:pPr>
      <w:tabs>
        <w:tab w:val="center" w:pos="4320"/>
        <w:tab w:val="right" w:pos="8640"/>
      </w:tabs>
    </w:pPr>
  </w:style>
  <w:style w:type="character" w:styleId="PageNumber">
    <w:name w:val="page number"/>
    <w:basedOn w:val="DefaultParagraphFont"/>
    <w:rsid w:val="00940942"/>
  </w:style>
  <w:style w:type="character" w:customStyle="1" w:styleId="COM">
    <w:name w:val="COM"/>
    <w:basedOn w:val="DefaultParagraphFont"/>
    <w:rsid w:val="00940942"/>
    <w:rPr>
      <w:rFonts w:ascii="Arial" w:hAnsi="Arial"/>
      <w:b/>
      <w:bCs/>
      <w:color w:val="333399"/>
      <w:sz w:val="18"/>
      <w:szCs w:val="26"/>
    </w:rPr>
  </w:style>
  <w:style w:type="paragraph" w:styleId="TableofFigures">
    <w:name w:val="table of figures"/>
    <w:basedOn w:val="Normal"/>
    <w:next w:val="Normal"/>
    <w:uiPriority w:val="99"/>
    <w:unhideWhenUsed/>
    <w:rsid w:val="00940942"/>
  </w:style>
  <w:style w:type="paragraph" w:styleId="BodyTextIndent">
    <w:name w:val="Body Text Indent"/>
    <w:basedOn w:val="Normal"/>
    <w:rsid w:val="00940942"/>
    <w:pPr>
      <w:spacing w:after="120"/>
      <w:ind w:left="360"/>
    </w:pPr>
  </w:style>
  <w:style w:type="paragraph" w:customStyle="1" w:styleId="StyleBodyTextIndentCentered">
    <w:name w:val="Style Body Text Indent + Centered"/>
    <w:basedOn w:val="BodyTextIndent"/>
    <w:rsid w:val="00940942"/>
    <w:pPr>
      <w:jc w:val="center"/>
    </w:pPr>
    <w:rPr>
      <w:sz w:val="22"/>
      <w:szCs w:val="20"/>
    </w:rPr>
  </w:style>
  <w:style w:type="paragraph" w:customStyle="1" w:styleId="StyleBodyTextIndentBoldCentered">
    <w:name w:val="Style Body Text Indent + Bold Centered"/>
    <w:basedOn w:val="BodyTextIndent"/>
    <w:rsid w:val="00940942"/>
    <w:pPr>
      <w:jc w:val="center"/>
    </w:pPr>
    <w:rPr>
      <w:b/>
      <w:bCs/>
      <w:sz w:val="22"/>
      <w:szCs w:val="20"/>
    </w:rPr>
  </w:style>
  <w:style w:type="paragraph" w:styleId="Title">
    <w:name w:val="Title"/>
    <w:basedOn w:val="Normal"/>
    <w:next w:val="Normal"/>
    <w:autoRedefine/>
    <w:qFormat/>
    <w:rsid w:val="00940942"/>
    <w:pPr>
      <w:widowControl w:val="0"/>
      <w:jc w:val="center"/>
    </w:pPr>
    <w:rPr>
      <w:b/>
      <w:sz w:val="40"/>
      <w:szCs w:val="20"/>
    </w:rPr>
  </w:style>
  <w:style w:type="character" w:styleId="Strong">
    <w:name w:val="Strong"/>
    <w:basedOn w:val="DefaultParagraphFont"/>
    <w:qFormat/>
    <w:rsid w:val="00940942"/>
    <w:rPr>
      <w:b/>
    </w:rPr>
  </w:style>
  <w:style w:type="paragraph" w:customStyle="1" w:styleId="Title10">
    <w:name w:val="Title1"/>
    <w:basedOn w:val="Normal"/>
    <w:next w:val="Subtitle"/>
    <w:rsid w:val="00940942"/>
    <w:pPr>
      <w:jc w:val="center"/>
    </w:pPr>
    <w:rPr>
      <w:b/>
      <w:sz w:val="40"/>
    </w:rPr>
  </w:style>
  <w:style w:type="paragraph" w:styleId="NoSpacing">
    <w:name w:val="No Spacing"/>
    <w:uiPriority w:val="1"/>
    <w:qFormat/>
    <w:rsid w:val="00940942"/>
    <w:rPr>
      <w:rFonts w:ascii="Calibri" w:eastAsia="Calibri" w:hAnsi="Calibri"/>
      <w:sz w:val="22"/>
      <w:szCs w:val="22"/>
    </w:rPr>
  </w:style>
  <w:style w:type="paragraph" w:styleId="ListParagraph">
    <w:name w:val="List Paragraph"/>
    <w:basedOn w:val="Normal"/>
    <w:uiPriority w:val="34"/>
    <w:qFormat/>
    <w:rsid w:val="00940942"/>
    <w:pPr>
      <w:ind w:left="720"/>
      <w:contextualSpacing/>
    </w:pPr>
  </w:style>
  <w:style w:type="character" w:customStyle="1" w:styleId="HeaderChar">
    <w:name w:val="Header Char"/>
    <w:basedOn w:val="DefaultParagraphFont"/>
    <w:link w:val="Header"/>
    <w:uiPriority w:val="99"/>
    <w:rsid w:val="00940942"/>
    <w:rPr>
      <w:sz w:val="24"/>
      <w:szCs w:val="24"/>
    </w:rPr>
  </w:style>
  <w:style w:type="character" w:styleId="PlaceholderText">
    <w:name w:val="Placeholder Text"/>
    <w:basedOn w:val="DefaultParagraphFont"/>
    <w:uiPriority w:val="99"/>
    <w:semiHidden/>
    <w:rsid w:val="00940942"/>
    <w:rPr>
      <w:color w:val="808080"/>
    </w:rPr>
  </w:style>
  <w:style w:type="paragraph" w:customStyle="1" w:styleId="NumberedList">
    <w:name w:val="Numbered List"/>
    <w:basedOn w:val="Normal"/>
    <w:autoRedefine/>
    <w:qFormat/>
    <w:rsid w:val="00940942"/>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940942"/>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940942"/>
    <w:pPr>
      <w:spacing w:after="60"/>
    </w:pPr>
  </w:style>
  <w:style w:type="character" w:customStyle="1" w:styleId="FigureDescriptionChar">
    <w:name w:val="Figure Description Char"/>
    <w:basedOn w:val="BodyTextChar"/>
    <w:link w:val="FigureDescription"/>
    <w:rsid w:val="00940942"/>
    <w:rPr>
      <w:i/>
      <w:sz w:val="22"/>
      <w:szCs w:val="24"/>
      <w:lang w:val="en-GB"/>
    </w:rPr>
  </w:style>
  <w:style w:type="character" w:customStyle="1" w:styleId="TableDescriptionChar">
    <w:name w:val="Table Description Char"/>
    <w:basedOn w:val="FigureDescriptionChar"/>
    <w:link w:val="TableDescription"/>
    <w:rsid w:val="00940942"/>
    <w:rPr>
      <w:i/>
      <w:sz w:val="22"/>
      <w:szCs w:val="24"/>
      <w:lang w:val="en-GB"/>
    </w:rPr>
  </w:style>
  <w:style w:type="paragraph" w:styleId="TOCHeading">
    <w:name w:val="TOC Heading"/>
    <w:basedOn w:val="Title2"/>
    <w:autoRedefine/>
    <w:uiPriority w:val="39"/>
    <w:unhideWhenUsed/>
    <w:rsid w:val="00940942"/>
    <w:pPr>
      <w:keepLines/>
      <w:spacing w:line="259" w:lineRule="auto"/>
    </w:pPr>
    <w:rPr>
      <w:bCs w:val="0"/>
      <w:color w:val="000000" w:themeColor="text1"/>
    </w:rPr>
  </w:style>
  <w:style w:type="paragraph" w:customStyle="1" w:styleId="Title2">
    <w:name w:val="Title2"/>
    <w:basedOn w:val="TOAHeading"/>
    <w:link w:val="Title2Char"/>
    <w:autoRedefine/>
    <w:qFormat/>
    <w:rsid w:val="00940942"/>
    <w:pPr>
      <w:contextualSpacing/>
      <w:jc w:val="center"/>
    </w:pPr>
    <w:rPr>
      <w:rFonts w:ascii="Times New Roman" w:hAnsi="Times New Roman"/>
      <w:sz w:val="28"/>
    </w:rPr>
  </w:style>
  <w:style w:type="character" w:customStyle="1" w:styleId="Title2Char">
    <w:name w:val="Title2 Char"/>
    <w:basedOn w:val="DefaultParagraphFont"/>
    <w:link w:val="Title2"/>
    <w:rsid w:val="00940942"/>
    <w:rPr>
      <w:rFonts w:eastAsiaTheme="majorEastAsia" w:cstheme="majorBidi"/>
      <w:b/>
      <w:bCs/>
      <w:sz w:val="28"/>
      <w:szCs w:val="24"/>
    </w:rPr>
  </w:style>
  <w:style w:type="character" w:customStyle="1" w:styleId="SubtitleChar">
    <w:name w:val="Subtitle Char"/>
    <w:basedOn w:val="DefaultParagraphFont"/>
    <w:link w:val="Subtitle"/>
    <w:rsid w:val="00940942"/>
    <w:rPr>
      <w:rFonts w:cs="Arial"/>
      <w:b/>
      <w:sz w:val="28"/>
      <w:szCs w:val="24"/>
    </w:rPr>
  </w:style>
  <w:style w:type="paragraph" w:styleId="TOAHeading">
    <w:name w:val="toa heading"/>
    <w:basedOn w:val="Normal"/>
    <w:next w:val="Normal"/>
    <w:semiHidden/>
    <w:unhideWhenUsed/>
    <w:rsid w:val="00940942"/>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940942"/>
    <w:rPr>
      <w:b/>
    </w:rPr>
  </w:style>
  <w:style w:type="character" w:customStyle="1" w:styleId="TableHeaderRowChar">
    <w:name w:val="Table Header Row Char"/>
    <w:basedOn w:val="DefaultParagraphFont"/>
    <w:link w:val="TableHeaderRow"/>
    <w:rsid w:val="00940942"/>
    <w:rPr>
      <w:b/>
      <w:sz w:val="24"/>
      <w:szCs w:val="24"/>
    </w:rPr>
  </w:style>
  <w:style w:type="paragraph" w:customStyle="1" w:styleId="TableHeader">
    <w:name w:val="TableHeader"/>
    <w:basedOn w:val="Normal"/>
    <w:link w:val="TableHeaderChar"/>
    <w:autoRedefine/>
    <w:qFormat/>
    <w:rsid w:val="00940942"/>
    <w:pPr>
      <w:widowControl w:val="0"/>
    </w:pPr>
    <w:rPr>
      <w:b/>
      <w:color w:val="000000" w:themeColor="text1"/>
      <w:szCs w:val="18"/>
    </w:rPr>
  </w:style>
  <w:style w:type="character" w:customStyle="1" w:styleId="TableHeaderChar">
    <w:name w:val="TableHeader Char"/>
    <w:basedOn w:val="DefaultParagraphFont"/>
    <w:link w:val="TableHeader"/>
    <w:rsid w:val="00940942"/>
    <w:rPr>
      <w:b/>
      <w:color w:val="000000" w:themeColor="text1"/>
      <w:sz w:val="24"/>
      <w:szCs w:val="18"/>
    </w:rPr>
  </w:style>
  <w:style w:type="paragraph" w:customStyle="1" w:styleId="Style2">
    <w:name w:val="Style2"/>
    <w:basedOn w:val="Normal"/>
    <w:link w:val="Style2Char"/>
    <w:autoRedefine/>
    <w:qFormat/>
    <w:rsid w:val="00940942"/>
    <w:pPr>
      <w:jc w:val="center"/>
    </w:pPr>
    <w:rPr>
      <w:rFonts w:cs="Arial"/>
      <w:b/>
      <w:sz w:val="28"/>
      <w:szCs w:val="28"/>
    </w:rPr>
  </w:style>
  <w:style w:type="character" w:customStyle="1" w:styleId="Style2Char">
    <w:name w:val="Style2 Char"/>
    <w:basedOn w:val="SubtitleChar"/>
    <w:link w:val="Style2"/>
    <w:rsid w:val="00940942"/>
    <w:rPr>
      <w:rFonts w:cs="Arial"/>
      <w:b/>
      <w:sz w:val="28"/>
      <w:szCs w:val="28"/>
    </w:rPr>
  </w:style>
  <w:style w:type="paragraph" w:customStyle="1" w:styleId="AbstractHeading">
    <w:name w:val="Abstract Heading"/>
    <w:basedOn w:val="Normal"/>
    <w:next w:val="Normal"/>
    <w:link w:val="AbstractHeadingChar"/>
    <w:qFormat/>
    <w:rsid w:val="00940942"/>
    <w:rPr>
      <w:b/>
      <w:bCs/>
      <w:kern w:val="32"/>
      <w:sz w:val="32"/>
      <w:szCs w:val="32"/>
      <w:lang w:val="en-GB"/>
    </w:rPr>
  </w:style>
  <w:style w:type="character" w:customStyle="1" w:styleId="AbstractHeadingChar">
    <w:name w:val="Abstract Heading Char"/>
    <w:basedOn w:val="Heading1Char"/>
    <w:link w:val="AbstractHeading"/>
    <w:rsid w:val="00940942"/>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 w:type="character" w:styleId="FollowedHyperlink">
    <w:name w:val="FollowedHyperlink"/>
    <w:basedOn w:val="DefaultParagraphFont"/>
    <w:semiHidden/>
    <w:unhideWhenUsed/>
    <w:rsid w:val="00FF6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essipi.com/blog/building-fashion-recommend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62-018-044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9</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6012</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Asjad Iftikhar</cp:lastModifiedBy>
  <cp:revision>4</cp:revision>
  <cp:lastPrinted>2021-10-01T06:44:00Z</cp:lastPrinted>
  <dcterms:created xsi:type="dcterms:W3CDTF">2021-09-30T09:59:00Z</dcterms:created>
  <dcterms:modified xsi:type="dcterms:W3CDTF">2021-10-01T06:45:00Z</dcterms:modified>
</cp:coreProperties>
</file>